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535F3" w14:textId="77777777" w:rsidR="00197A37" w:rsidRPr="00EA39A8" w:rsidRDefault="00197A37" w:rsidP="003A56B8">
      <w:pPr>
        <w:pStyle w:val="Heading1"/>
        <w:jc w:val="center"/>
        <w:rPr>
          <w:sz w:val="40"/>
          <w:szCs w:val="40"/>
        </w:rPr>
      </w:pPr>
    </w:p>
    <w:p w14:paraId="083535F4" w14:textId="77777777" w:rsidR="00197A37" w:rsidRDefault="00197A37" w:rsidP="003A56B8">
      <w:pPr>
        <w:pStyle w:val="Heading1"/>
        <w:jc w:val="center"/>
        <w:rPr>
          <w:sz w:val="40"/>
          <w:szCs w:val="40"/>
        </w:rPr>
      </w:pPr>
    </w:p>
    <w:p w14:paraId="083535F5" w14:textId="3AE319F4" w:rsidR="00A60C75" w:rsidRPr="00777121" w:rsidRDefault="00A60C75" w:rsidP="003A56B8">
      <w:pPr>
        <w:pStyle w:val="Heading1"/>
        <w:jc w:val="center"/>
        <w:rPr>
          <w:sz w:val="40"/>
          <w:szCs w:val="40"/>
        </w:rPr>
      </w:pPr>
      <w:bookmarkStart w:id="0" w:name="_Toc34348831"/>
      <w:bookmarkStart w:id="1" w:name="_Toc34349181"/>
      <w:r w:rsidRPr="00777121">
        <w:rPr>
          <w:sz w:val="40"/>
          <w:szCs w:val="40"/>
        </w:rPr>
        <w:t>COMP33</w:t>
      </w:r>
      <w:r w:rsidR="0061387E">
        <w:rPr>
          <w:sz w:val="40"/>
          <w:szCs w:val="40"/>
        </w:rPr>
        <w:t>04</w:t>
      </w:r>
      <w:r w:rsidRPr="00777121">
        <w:rPr>
          <w:sz w:val="40"/>
          <w:szCs w:val="40"/>
        </w:rPr>
        <w:t xml:space="preserve"> </w:t>
      </w:r>
      <w:r w:rsidR="0061387E">
        <w:rPr>
          <w:sz w:val="40"/>
          <w:szCs w:val="40"/>
        </w:rPr>
        <w:t xml:space="preserve">Advanced </w:t>
      </w:r>
      <w:proofErr w:type="gramStart"/>
      <w:r w:rsidRPr="00777121">
        <w:rPr>
          <w:sz w:val="40"/>
          <w:szCs w:val="40"/>
        </w:rPr>
        <w:t>Object Oriented</w:t>
      </w:r>
      <w:proofErr w:type="gramEnd"/>
      <w:r w:rsidRPr="00777121">
        <w:rPr>
          <w:sz w:val="40"/>
          <w:szCs w:val="40"/>
        </w:rPr>
        <w:t xml:space="preserve"> </w:t>
      </w:r>
      <w:r w:rsidR="0061387E">
        <w:rPr>
          <w:sz w:val="40"/>
          <w:szCs w:val="40"/>
        </w:rPr>
        <w:t>Programming</w:t>
      </w:r>
      <w:bookmarkEnd w:id="0"/>
      <w:bookmarkEnd w:id="1"/>
    </w:p>
    <w:p w14:paraId="083535F6" w14:textId="77777777" w:rsidR="0027626F" w:rsidRPr="00777121" w:rsidRDefault="00777121" w:rsidP="003A56B8">
      <w:pPr>
        <w:pStyle w:val="Heading2"/>
        <w:jc w:val="center"/>
        <w:rPr>
          <w:sz w:val="36"/>
          <w:szCs w:val="36"/>
        </w:rPr>
      </w:pPr>
      <w:bookmarkStart w:id="2" w:name="_Toc34348832"/>
      <w:bookmarkStart w:id="3" w:name="_Toc34349182"/>
      <w:r>
        <w:rPr>
          <w:sz w:val="36"/>
          <w:szCs w:val="36"/>
        </w:rPr>
        <w:t xml:space="preserve">Portfolio </w:t>
      </w:r>
      <w:r w:rsidR="003A56B8" w:rsidRPr="00777121">
        <w:rPr>
          <w:sz w:val="36"/>
          <w:szCs w:val="36"/>
        </w:rPr>
        <w:t>Design Documentation</w:t>
      </w:r>
      <w:bookmarkEnd w:id="2"/>
      <w:bookmarkEnd w:id="3"/>
    </w:p>
    <w:p w14:paraId="083535F7" w14:textId="77777777" w:rsidR="003A56B8" w:rsidRDefault="003A56B8" w:rsidP="003A56B8">
      <w:pPr>
        <w:jc w:val="center"/>
      </w:pPr>
    </w:p>
    <w:p w14:paraId="083535F8" w14:textId="77777777" w:rsidR="003A56B8" w:rsidRDefault="003A56B8" w:rsidP="003A56B8">
      <w:pPr>
        <w:jc w:val="center"/>
      </w:pPr>
    </w:p>
    <w:p w14:paraId="083535F9" w14:textId="77777777" w:rsidR="00777121" w:rsidRDefault="00777121" w:rsidP="003A56B8">
      <w:pPr>
        <w:jc w:val="center"/>
        <w:rPr>
          <w:szCs w:val="28"/>
        </w:rPr>
      </w:pPr>
    </w:p>
    <w:p w14:paraId="083535FA" w14:textId="77777777" w:rsidR="00777121" w:rsidRDefault="00777121" w:rsidP="003A56B8">
      <w:pPr>
        <w:jc w:val="center"/>
        <w:rPr>
          <w:szCs w:val="28"/>
        </w:rPr>
      </w:pPr>
    </w:p>
    <w:p w14:paraId="083535FB" w14:textId="77777777" w:rsidR="00777121" w:rsidRDefault="00777121" w:rsidP="003A56B8">
      <w:pPr>
        <w:jc w:val="center"/>
        <w:rPr>
          <w:szCs w:val="28"/>
        </w:rPr>
      </w:pPr>
    </w:p>
    <w:p w14:paraId="083535FC" w14:textId="77777777" w:rsidR="00777121" w:rsidRDefault="00777121" w:rsidP="003A56B8">
      <w:pPr>
        <w:jc w:val="center"/>
        <w:rPr>
          <w:szCs w:val="28"/>
        </w:rPr>
      </w:pPr>
    </w:p>
    <w:p w14:paraId="083535FD" w14:textId="77777777" w:rsidR="00777121" w:rsidRDefault="00777121" w:rsidP="003A56B8">
      <w:pPr>
        <w:jc w:val="center"/>
        <w:rPr>
          <w:szCs w:val="28"/>
        </w:rPr>
      </w:pPr>
    </w:p>
    <w:p w14:paraId="083535FE" w14:textId="77777777" w:rsidR="00777121" w:rsidRDefault="00777121" w:rsidP="003A56B8">
      <w:pPr>
        <w:jc w:val="center"/>
        <w:rPr>
          <w:szCs w:val="28"/>
        </w:rPr>
      </w:pPr>
    </w:p>
    <w:p w14:paraId="083535FF" w14:textId="77777777" w:rsidR="00777121" w:rsidRDefault="00777121" w:rsidP="003A56B8">
      <w:pPr>
        <w:jc w:val="center"/>
        <w:rPr>
          <w:szCs w:val="28"/>
        </w:rPr>
      </w:pPr>
    </w:p>
    <w:p w14:paraId="08353600" w14:textId="77777777" w:rsidR="00777121" w:rsidRDefault="00777121" w:rsidP="003A56B8">
      <w:pPr>
        <w:jc w:val="center"/>
        <w:rPr>
          <w:szCs w:val="28"/>
        </w:rPr>
      </w:pPr>
    </w:p>
    <w:p w14:paraId="7F3300C5" w14:textId="77777777" w:rsidR="00903E15" w:rsidRDefault="00D3625E" w:rsidP="003A56B8">
      <w:pPr>
        <w:jc w:val="center"/>
        <w:rPr>
          <w:szCs w:val="28"/>
        </w:rPr>
      </w:pPr>
      <w:r>
        <w:rPr>
          <w:szCs w:val="28"/>
        </w:rPr>
        <w:t xml:space="preserve">Team Name: </w:t>
      </w:r>
    </w:p>
    <w:p w14:paraId="08353601" w14:textId="4399D2A6" w:rsidR="003A56B8" w:rsidRDefault="00903E15" w:rsidP="003A56B8">
      <w:pPr>
        <w:jc w:val="center"/>
        <w:rPr>
          <w:szCs w:val="28"/>
        </w:rPr>
      </w:pPr>
      <w:r>
        <w:t>'); DROP TABLE "Teams"; --</w:t>
      </w:r>
    </w:p>
    <w:p w14:paraId="08353602" w14:textId="77777777" w:rsidR="003A56B8" w:rsidRDefault="003A56B8">
      <w:pPr>
        <w:rPr>
          <w:szCs w:val="28"/>
        </w:rPr>
      </w:pPr>
      <w:r>
        <w:rPr>
          <w:szCs w:val="28"/>
        </w:rPr>
        <w:br w:type="page"/>
      </w:r>
    </w:p>
    <w:p w14:paraId="08353603" w14:textId="77777777" w:rsidR="003A56B8" w:rsidRPr="003A56B8" w:rsidRDefault="003A56B8" w:rsidP="003A56B8">
      <w:pPr>
        <w:jc w:val="center"/>
        <w:rPr>
          <w:szCs w:val="28"/>
        </w:rPr>
      </w:pPr>
    </w:p>
    <w:p w14:paraId="08353604" w14:textId="77777777" w:rsidR="003A56B8" w:rsidRPr="003A56B8" w:rsidRDefault="003A56B8" w:rsidP="003A56B8">
      <w:pPr>
        <w:jc w:val="center"/>
      </w:pPr>
    </w:p>
    <w:p w14:paraId="08353605" w14:textId="77777777" w:rsidR="00A60C75" w:rsidRPr="0015760C" w:rsidRDefault="00A60C75" w:rsidP="00A60C75"/>
    <w:p w14:paraId="08353606" w14:textId="77777777" w:rsidR="00A60C75" w:rsidRPr="0015760C" w:rsidRDefault="00A60C75" w:rsidP="003567AD">
      <w:pPr>
        <w:pStyle w:val="Heading2"/>
        <w:numPr>
          <w:ilvl w:val="0"/>
          <w:numId w:val="18"/>
        </w:numPr>
      </w:pPr>
      <w:bookmarkStart w:id="4" w:name="_Toc34349183"/>
      <w:r w:rsidRPr="0015760C">
        <w:t>Introduction</w:t>
      </w:r>
      <w:bookmarkEnd w:id="4"/>
    </w:p>
    <w:p w14:paraId="08353608" w14:textId="00E88E09" w:rsidR="00A60C75" w:rsidRDefault="00C144A2" w:rsidP="00A60C75">
      <w:r>
        <w:t xml:space="preserve">Currently </w:t>
      </w:r>
      <w:r w:rsidRPr="1C13879D">
        <w:t>Object Orientated Programming</w:t>
      </w:r>
      <w:r>
        <w:t xml:space="preserve"> is used to solve many software developing problems. This project contains analysis and process of creating a software. Throughout the process a software should be created while </w:t>
      </w:r>
      <w:r w:rsidR="000D76A1">
        <w:t>complying with client’s requirements and OO(Object-orientated) programming standards. This document contains:</w:t>
      </w:r>
    </w:p>
    <w:sdt>
      <w:sdtPr>
        <w:id w:val="195664679"/>
        <w:docPartObj>
          <w:docPartGallery w:val="Table of Contents"/>
          <w:docPartUnique/>
        </w:docPartObj>
      </w:sdtPr>
      <w:sdtEndPr>
        <w:rPr>
          <w:rFonts w:asciiTheme="minorHAnsi" w:eastAsiaTheme="minorHAnsi" w:hAnsiTheme="minorHAnsi" w:cstheme="minorBidi"/>
          <w:b/>
          <w:bCs/>
          <w:noProof/>
          <w:color w:val="auto"/>
          <w:sz w:val="28"/>
          <w:szCs w:val="22"/>
          <w:lang w:val="en-GB"/>
        </w:rPr>
      </w:sdtEndPr>
      <w:sdtContent>
        <w:p w14:paraId="059FB7A7" w14:textId="2A71C521" w:rsidR="003567AD" w:rsidRPr="003567AD" w:rsidRDefault="000D76A1" w:rsidP="003567AD">
          <w:pPr>
            <w:pStyle w:val="TOCHeading"/>
            <w:rPr>
              <w:noProof/>
            </w:rPr>
          </w:pPr>
          <w:r>
            <w:t>Contents</w:t>
          </w:r>
          <w:r>
            <w:fldChar w:fldCharType="begin"/>
          </w:r>
          <w:r>
            <w:instrText xml:space="preserve"> TOC \o "1-3" \h \z \u </w:instrText>
          </w:r>
          <w:r>
            <w:fldChar w:fldCharType="separate"/>
          </w:r>
        </w:p>
        <w:p w14:paraId="5B552602" w14:textId="6E2C530F" w:rsidR="003567AD" w:rsidRDefault="003567AD">
          <w:pPr>
            <w:pStyle w:val="TOC2"/>
            <w:tabs>
              <w:tab w:val="left" w:pos="880"/>
              <w:tab w:val="right" w:leader="dot" w:pos="9350"/>
            </w:tabs>
            <w:rPr>
              <w:rFonts w:eastAsiaTheme="minorEastAsia"/>
              <w:noProof/>
              <w:sz w:val="22"/>
              <w:lang w:eastAsia="en-GB"/>
            </w:rPr>
          </w:pPr>
          <w:hyperlink w:anchor="_Toc34349183" w:history="1">
            <w:r w:rsidRPr="00DC45B5">
              <w:rPr>
                <w:rStyle w:val="Hyperlink"/>
                <w:noProof/>
              </w:rPr>
              <w:t>1.</w:t>
            </w:r>
            <w:r>
              <w:rPr>
                <w:rFonts w:eastAsiaTheme="minorEastAsia"/>
                <w:noProof/>
                <w:sz w:val="22"/>
                <w:lang w:eastAsia="en-GB"/>
              </w:rPr>
              <w:tab/>
            </w:r>
            <w:r w:rsidRPr="00DC45B5">
              <w:rPr>
                <w:rStyle w:val="Hyperlink"/>
                <w:noProof/>
              </w:rPr>
              <w:t>Introduction</w:t>
            </w:r>
            <w:r>
              <w:rPr>
                <w:noProof/>
                <w:webHidden/>
              </w:rPr>
              <w:tab/>
            </w:r>
            <w:r>
              <w:rPr>
                <w:noProof/>
                <w:webHidden/>
              </w:rPr>
              <w:fldChar w:fldCharType="begin"/>
            </w:r>
            <w:r>
              <w:rPr>
                <w:noProof/>
                <w:webHidden/>
              </w:rPr>
              <w:instrText xml:space="preserve"> PAGEREF _Toc34349183 \h </w:instrText>
            </w:r>
            <w:r>
              <w:rPr>
                <w:noProof/>
                <w:webHidden/>
              </w:rPr>
            </w:r>
            <w:r>
              <w:rPr>
                <w:noProof/>
                <w:webHidden/>
              </w:rPr>
              <w:fldChar w:fldCharType="separate"/>
            </w:r>
            <w:r>
              <w:rPr>
                <w:noProof/>
                <w:webHidden/>
              </w:rPr>
              <w:t>2</w:t>
            </w:r>
            <w:r>
              <w:rPr>
                <w:noProof/>
                <w:webHidden/>
              </w:rPr>
              <w:fldChar w:fldCharType="end"/>
            </w:r>
          </w:hyperlink>
        </w:p>
        <w:p w14:paraId="6C9FF83C" w14:textId="68EDEEC3" w:rsidR="003567AD" w:rsidRDefault="003567AD">
          <w:pPr>
            <w:pStyle w:val="TOC2"/>
            <w:tabs>
              <w:tab w:val="left" w:pos="880"/>
              <w:tab w:val="right" w:leader="dot" w:pos="9350"/>
            </w:tabs>
            <w:rPr>
              <w:rFonts w:eastAsiaTheme="minorEastAsia"/>
              <w:noProof/>
              <w:sz w:val="22"/>
              <w:lang w:eastAsia="en-GB"/>
            </w:rPr>
          </w:pPr>
          <w:hyperlink w:anchor="_Toc34349184" w:history="1">
            <w:r w:rsidRPr="00DC45B5">
              <w:rPr>
                <w:rStyle w:val="Hyperlink"/>
                <w:noProof/>
              </w:rPr>
              <w:t>2.</w:t>
            </w:r>
            <w:r>
              <w:rPr>
                <w:rFonts w:eastAsiaTheme="minorEastAsia"/>
                <w:noProof/>
                <w:sz w:val="22"/>
                <w:lang w:eastAsia="en-GB"/>
              </w:rPr>
              <w:tab/>
            </w:r>
            <w:r w:rsidRPr="00DC45B5">
              <w:rPr>
                <w:rStyle w:val="Hyperlink"/>
                <w:noProof/>
              </w:rPr>
              <w:t>Problem Analysis</w:t>
            </w:r>
            <w:r>
              <w:rPr>
                <w:noProof/>
                <w:webHidden/>
              </w:rPr>
              <w:tab/>
            </w:r>
            <w:r>
              <w:rPr>
                <w:noProof/>
                <w:webHidden/>
              </w:rPr>
              <w:fldChar w:fldCharType="begin"/>
            </w:r>
            <w:r>
              <w:rPr>
                <w:noProof/>
                <w:webHidden/>
              </w:rPr>
              <w:instrText xml:space="preserve"> PAGEREF _Toc34349184 \h </w:instrText>
            </w:r>
            <w:r>
              <w:rPr>
                <w:noProof/>
                <w:webHidden/>
              </w:rPr>
            </w:r>
            <w:r>
              <w:rPr>
                <w:noProof/>
                <w:webHidden/>
              </w:rPr>
              <w:fldChar w:fldCharType="separate"/>
            </w:r>
            <w:r>
              <w:rPr>
                <w:noProof/>
                <w:webHidden/>
              </w:rPr>
              <w:t>2</w:t>
            </w:r>
            <w:r>
              <w:rPr>
                <w:noProof/>
                <w:webHidden/>
              </w:rPr>
              <w:fldChar w:fldCharType="end"/>
            </w:r>
          </w:hyperlink>
        </w:p>
        <w:p w14:paraId="50030A03" w14:textId="71F6FCAB" w:rsidR="003567AD" w:rsidRDefault="003567AD">
          <w:pPr>
            <w:pStyle w:val="TOC2"/>
            <w:tabs>
              <w:tab w:val="left" w:pos="880"/>
              <w:tab w:val="right" w:leader="dot" w:pos="9350"/>
            </w:tabs>
            <w:rPr>
              <w:rFonts w:eastAsiaTheme="minorEastAsia"/>
              <w:noProof/>
              <w:sz w:val="22"/>
              <w:lang w:eastAsia="en-GB"/>
            </w:rPr>
          </w:pPr>
          <w:hyperlink w:anchor="_Toc34349185" w:history="1">
            <w:r w:rsidRPr="00DC45B5">
              <w:rPr>
                <w:rStyle w:val="Hyperlink"/>
                <w:noProof/>
              </w:rPr>
              <w:t>3.</w:t>
            </w:r>
            <w:r>
              <w:rPr>
                <w:rFonts w:eastAsiaTheme="minorEastAsia"/>
                <w:noProof/>
                <w:sz w:val="22"/>
                <w:lang w:eastAsia="en-GB"/>
              </w:rPr>
              <w:tab/>
            </w:r>
            <w:r w:rsidRPr="00DC45B5">
              <w:rPr>
                <w:rStyle w:val="Hyperlink"/>
                <w:noProof/>
              </w:rPr>
              <w:t>OO Software Design</w:t>
            </w:r>
            <w:r>
              <w:rPr>
                <w:noProof/>
                <w:webHidden/>
              </w:rPr>
              <w:tab/>
            </w:r>
            <w:r>
              <w:rPr>
                <w:noProof/>
                <w:webHidden/>
              </w:rPr>
              <w:fldChar w:fldCharType="begin"/>
            </w:r>
            <w:r>
              <w:rPr>
                <w:noProof/>
                <w:webHidden/>
              </w:rPr>
              <w:instrText xml:space="preserve"> PAGEREF _Toc34349185 \h </w:instrText>
            </w:r>
            <w:r>
              <w:rPr>
                <w:noProof/>
                <w:webHidden/>
              </w:rPr>
            </w:r>
            <w:r>
              <w:rPr>
                <w:noProof/>
                <w:webHidden/>
              </w:rPr>
              <w:fldChar w:fldCharType="separate"/>
            </w:r>
            <w:r>
              <w:rPr>
                <w:noProof/>
                <w:webHidden/>
              </w:rPr>
              <w:t>6</w:t>
            </w:r>
            <w:r>
              <w:rPr>
                <w:noProof/>
                <w:webHidden/>
              </w:rPr>
              <w:fldChar w:fldCharType="end"/>
            </w:r>
          </w:hyperlink>
        </w:p>
        <w:p w14:paraId="1FA3E471" w14:textId="7AB16047" w:rsidR="003567AD" w:rsidRDefault="003567AD">
          <w:pPr>
            <w:pStyle w:val="TOC2"/>
            <w:tabs>
              <w:tab w:val="right" w:leader="dot" w:pos="9350"/>
            </w:tabs>
            <w:rPr>
              <w:rFonts w:eastAsiaTheme="minorEastAsia"/>
              <w:noProof/>
              <w:sz w:val="22"/>
              <w:lang w:eastAsia="en-GB"/>
            </w:rPr>
          </w:pPr>
          <w:hyperlink w:anchor="_Toc34349186" w:history="1">
            <w:r w:rsidRPr="00DC45B5">
              <w:rPr>
                <w:rStyle w:val="Hyperlink"/>
                <w:noProof/>
              </w:rPr>
              <w:t>Class diagram: Part 1</w:t>
            </w:r>
            <w:r>
              <w:rPr>
                <w:noProof/>
                <w:webHidden/>
              </w:rPr>
              <w:tab/>
            </w:r>
            <w:r>
              <w:rPr>
                <w:noProof/>
                <w:webHidden/>
              </w:rPr>
              <w:fldChar w:fldCharType="begin"/>
            </w:r>
            <w:r>
              <w:rPr>
                <w:noProof/>
                <w:webHidden/>
              </w:rPr>
              <w:instrText xml:space="preserve"> PAGEREF _Toc34349186 \h </w:instrText>
            </w:r>
            <w:r>
              <w:rPr>
                <w:noProof/>
                <w:webHidden/>
              </w:rPr>
            </w:r>
            <w:r>
              <w:rPr>
                <w:noProof/>
                <w:webHidden/>
              </w:rPr>
              <w:fldChar w:fldCharType="separate"/>
            </w:r>
            <w:r>
              <w:rPr>
                <w:noProof/>
                <w:webHidden/>
              </w:rPr>
              <w:t>6</w:t>
            </w:r>
            <w:r>
              <w:rPr>
                <w:noProof/>
                <w:webHidden/>
              </w:rPr>
              <w:fldChar w:fldCharType="end"/>
            </w:r>
          </w:hyperlink>
        </w:p>
        <w:p w14:paraId="6D7F843C" w14:textId="1D6DF5FF" w:rsidR="003567AD" w:rsidRDefault="003567AD">
          <w:pPr>
            <w:pStyle w:val="TOC2"/>
            <w:tabs>
              <w:tab w:val="right" w:leader="dot" w:pos="9350"/>
            </w:tabs>
            <w:rPr>
              <w:rFonts w:eastAsiaTheme="minorEastAsia"/>
              <w:noProof/>
              <w:sz w:val="22"/>
              <w:lang w:eastAsia="en-GB"/>
            </w:rPr>
          </w:pPr>
          <w:hyperlink w:anchor="_Toc34349187" w:history="1">
            <w:r w:rsidRPr="00DC45B5">
              <w:rPr>
                <w:rStyle w:val="Hyperlink"/>
                <w:noProof/>
              </w:rPr>
              <w:t>Class diagram: Part 2</w:t>
            </w:r>
            <w:r>
              <w:rPr>
                <w:noProof/>
                <w:webHidden/>
              </w:rPr>
              <w:tab/>
            </w:r>
            <w:r>
              <w:rPr>
                <w:noProof/>
                <w:webHidden/>
              </w:rPr>
              <w:fldChar w:fldCharType="begin"/>
            </w:r>
            <w:r>
              <w:rPr>
                <w:noProof/>
                <w:webHidden/>
              </w:rPr>
              <w:instrText xml:space="preserve"> PAGEREF _Toc34349187 \h </w:instrText>
            </w:r>
            <w:r>
              <w:rPr>
                <w:noProof/>
                <w:webHidden/>
              </w:rPr>
            </w:r>
            <w:r>
              <w:rPr>
                <w:noProof/>
                <w:webHidden/>
              </w:rPr>
              <w:fldChar w:fldCharType="separate"/>
            </w:r>
            <w:r>
              <w:rPr>
                <w:noProof/>
                <w:webHidden/>
              </w:rPr>
              <w:t>6</w:t>
            </w:r>
            <w:r>
              <w:rPr>
                <w:noProof/>
                <w:webHidden/>
              </w:rPr>
              <w:fldChar w:fldCharType="end"/>
            </w:r>
          </w:hyperlink>
        </w:p>
        <w:p w14:paraId="5000F30C" w14:textId="626FBBC3" w:rsidR="003567AD" w:rsidRDefault="003567AD">
          <w:pPr>
            <w:pStyle w:val="TOC3"/>
            <w:tabs>
              <w:tab w:val="right" w:leader="dot" w:pos="9350"/>
            </w:tabs>
            <w:rPr>
              <w:rFonts w:eastAsiaTheme="minorEastAsia"/>
              <w:noProof/>
              <w:sz w:val="22"/>
              <w:lang w:eastAsia="en-GB"/>
            </w:rPr>
          </w:pPr>
          <w:hyperlink w:anchor="_Toc34349188" w:history="1">
            <w:r w:rsidRPr="00DC45B5">
              <w:rPr>
                <w:rStyle w:val="Hyperlink"/>
                <w:noProof/>
              </w:rPr>
              <w:t>SOLID</w:t>
            </w:r>
            <w:r>
              <w:rPr>
                <w:noProof/>
                <w:webHidden/>
              </w:rPr>
              <w:tab/>
            </w:r>
            <w:r>
              <w:rPr>
                <w:noProof/>
                <w:webHidden/>
              </w:rPr>
              <w:fldChar w:fldCharType="begin"/>
            </w:r>
            <w:r>
              <w:rPr>
                <w:noProof/>
                <w:webHidden/>
              </w:rPr>
              <w:instrText xml:space="preserve"> PAGEREF _Toc34349188 \h </w:instrText>
            </w:r>
            <w:r>
              <w:rPr>
                <w:noProof/>
                <w:webHidden/>
              </w:rPr>
            </w:r>
            <w:r>
              <w:rPr>
                <w:noProof/>
                <w:webHidden/>
              </w:rPr>
              <w:fldChar w:fldCharType="separate"/>
            </w:r>
            <w:r>
              <w:rPr>
                <w:noProof/>
                <w:webHidden/>
              </w:rPr>
              <w:t>7</w:t>
            </w:r>
            <w:r>
              <w:rPr>
                <w:noProof/>
                <w:webHidden/>
              </w:rPr>
              <w:fldChar w:fldCharType="end"/>
            </w:r>
          </w:hyperlink>
        </w:p>
        <w:p w14:paraId="4F78F9F0" w14:textId="2B1F8061" w:rsidR="003567AD" w:rsidRDefault="003567AD">
          <w:pPr>
            <w:pStyle w:val="TOC3"/>
            <w:tabs>
              <w:tab w:val="right" w:leader="dot" w:pos="9350"/>
            </w:tabs>
            <w:rPr>
              <w:rFonts w:eastAsiaTheme="minorEastAsia"/>
              <w:noProof/>
              <w:sz w:val="22"/>
              <w:lang w:eastAsia="en-GB"/>
            </w:rPr>
          </w:pPr>
          <w:hyperlink w:anchor="_Toc34349189" w:history="1">
            <w:r w:rsidRPr="00DC45B5">
              <w:rPr>
                <w:rStyle w:val="Hyperlink"/>
                <w:noProof/>
              </w:rPr>
              <w:t>Design patterns:</w:t>
            </w:r>
            <w:r>
              <w:rPr>
                <w:noProof/>
                <w:webHidden/>
              </w:rPr>
              <w:tab/>
            </w:r>
            <w:r>
              <w:rPr>
                <w:noProof/>
                <w:webHidden/>
              </w:rPr>
              <w:fldChar w:fldCharType="begin"/>
            </w:r>
            <w:r>
              <w:rPr>
                <w:noProof/>
                <w:webHidden/>
              </w:rPr>
              <w:instrText xml:space="preserve"> PAGEREF _Toc34349189 \h </w:instrText>
            </w:r>
            <w:r>
              <w:rPr>
                <w:noProof/>
                <w:webHidden/>
              </w:rPr>
            </w:r>
            <w:r>
              <w:rPr>
                <w:noProof/>
                <w:webHidden/>
              </w:rPr>
              <w:fldChar w:fldCharType="separate"/>
            </w:r>
            <w:r>
              <w:rPr>
                <w:noProof/>
                <w:webHidden/>
              </w:rPr>
              <w:t>8</w:t>
            </w:r>
            <w:r>
              <w:rPr>
                <w:noProof/>
                <w:webHidden/>
              </w:rPr>
              <w:fldChar w:fldCharType="end"/>
            </w:r>
          </w:hyperlink>
        </w:p>
        <w:p w14:paraId="6F193936" w14:textId="7546A0D2" w:rsidR="003567AD" w:rsidRDefault="003567AD">
          <w:pPr>
            <w:pStyle w:val="TOC2"/>
            <w:tabs>
              <w:tab w:val="right" w:leader="dot" w:pos="9350"/>
            </w:tabs>
            <w:rPr>
              <w:rFonts w:eastAsiaTheme="minorEastAsia"/>
              <w:noProof/>
              <w:sz w:val="22"/>
              <w:lang w:eastAsia="en-GB"/>
            </w:rPr>
          </w:pPr>
          <w:hyperlink w:anchor="_Toc34349190" w:history="1">
            <w:r w:rsidRPr="00DC45B5">
              <w:rPr>
                <w:rStyle w:val="Hyperlink"/>
                <w:noProof/>
              </w:rPr>
              <w:t>References</w:t>
            </w:r>
            <w:r>
              <w:rPr>
                <w:noProof/>
                <w:webHidden/>
              </w:rPr>
              <w:tab/>
            </w:r>
            <w:r>
              <w:rPr>
                <w:noProof/>
                <w:webHidden/>
              </w:rPr>
              <w:fldChar w:fldCharType="begin"/>
            </w:r>
            <w:r>
              <w:rPr>
                <w:noProof/>
                <w:webHidden/>
              </w:rPr>
              <w:instrText xml:space="preserve"> PAGEREF _Toc34349190 \h </w:instrText>
            </w:r>
            <w:r>
              <w:rPr>
                <w:noProof/>
                <w:webHidden/>
              </w:rPr>
            </w:r>
            <w:r>
              <w:rPr>
                <w:noProof/>
                <w:webHidden/>
              </w:rPr>
              <w:fldChar w:fldCharType="separate"/>
            </w:r>
            <w:r>
              <w:rPr>
                <w:noProof/>
                <w:webHidden/>
              </w:rPr>
              <w:t>11</w:t>
            </w:r>
            <w:r>
              <w:rPr>
                <w:noProof/>
                <w:webHidden/>
              </w:rPr>
              <w:fldChar w:fldCharType="end"/>
            </w:r>
          </w:hyperlink>
        </w:p>
        <w:p w14:paraId="7EF6AC9C" w14:textId="402BF92A" w:rsidR="000D76A1" w:rsidRDefault="000D76A1">
          <w:r>
            <w:rPr>
              <w:b/>
              <w:bCs/>
              <w:noProof/>
            </w:rPr>
            <w:fldChar w:fldCharType="end"/>
          </w:r>
        </w:p>
      </w:sdtContent>
    </w:sdt>
    <w:p w14:paraId="749D999A" w14:textId="77777777" w:rsidR="000D76A1" w:rsidRDefault="000D76A1" w:rsidP="00A60C75"/>
    <w:p w14:paraId="5A85E8BE" w14:textId="61CBF4AA" w:rsidR="00DF168A" w:rsidRDefault="00DF168A">
      <w:pPr>
        <w:rPr>
          <w:rFonts w:ascii="Calibri" w:hAnsi="Calibri" w:cs="Calibri"/>
        </w:rPr>
      </w:pPr>
      <w:r>
        <w:rPr>
          <w:rFonts w:ascii="Calibri" w:hAnsi="Calibri" w:cs="Calibri"/>
        </w:rPr>
        <w:br w:type="page"/>
      </w:r>
    </w:p>
    <w:p w14:paraId="08353609" w14:textId="77777777" w:rsidR="00455B5D" w:rsidRPr="00455B5D" w:rsidRDefault="007D3D78" w:rsidP="003567AD">
      <w:pPr>
        <w:pStyle w:val="Heading2"/>
        <w:numPr>
          <w:ilvl w:val="0"/>
          <w:numId w:val="18"/>
        </w:numPr>
      </w:pPr>
      <w:bookmarkStart w:id="5" w:name="_Toc34349184"/>
      <w:bookmarkStart w:id="6" w:name="_GoBack"/>
      <w:bookmarkEnd w:id="6"/>
      <w:r>
        <w:lastRenderedPageBreak/>
        <w:t>Problem Analysis</w:t>
      </w:r>
      <w:bookmarkEnd w:id="5"/>
    </w:p>
    <w:p w14:paraId="33937B18" w14:textId="38FDFD5F" w:rsidR="00AE5B7D" w:rsidRDefault="1C13879D" w:rsidP="00AE5B7D">
      <w:r w:rsidRPr="1C13879D">
        <w:t xml:space="preserve">Object Orientated Programming includes problem analysis which must follow client’s brief accordingly. Requirements were proposed by publisher ‘PetSimsRUs’. The project includes creating a software with a major task which is to provide GUI-based image display and manipulation functionality. By breaking down the problem into a smaller task the software must </w:t>
      </w:r>
      <w:r w:rsidR="00AE5B7D">
        <w:t>implement</w:t>
      </w:r>
      <w:r w:rsidRPr="1C13879D">
        <w:t>:</w:t>
      </w:r>
    </w:p>
    <w:p w14:paraId="078DF205" w14:textId="7CF46DB0" w:rsidR="00AE5B7D" w:rsidRDefault="00AE5B7D" w:rsidP="00AE5B7D">
      <w:pPr>
        <w:pStyle w:val="ListParagraph"/>
        <w:numPr>
          <w:ilvl w:val="0"/>
          <w:numId w:val="15"/>
        </w:numPr>
        <w:spacing w:line="259" w:lineRule="auto"/>
        <w:ind w:left="284"/>
      </w:pPr>
      <w:r>
        <w:t>the ‘</w:t>
      </w:r>
      <w:proofErr w:type="spellStart"/>
      <w:r>
        <w:t>IModel</w:t>
      </w:r>
      <w:proofErr w:type="spellEnd"/>
      <w:r>
        <w:t xml:space="preserve">’ C# Interface provided with this </w:t>
      </w:r>
      <w:proofErr w:type="gramStart"/>
      <w:r>
        <w:t>brief;</w:t>
      </w:r>
      <w:proofErr w:type="gramEnd"/>
      <w:r>
        <w:t xml:space="preserve"> </w:t>
      </w:r>
    </w:p>
    <w:p w14:paraId="37324C05" w14:textId="3677294D" w:rsidR="00AE5B7D" w:rsidRDefault="00AE5B7D" w:rsidP="00AE5B7D">
      <w:pPr>
        <w:pStyle w:val="ListParagraph"/>
        <w:numPr>
          <w:ilvl w:val="0"/>
          <w:numId w:val="15"/>
        </w:numPr>
        <w:spacing w:line="259" w:lineRule="auto"/>
        <w:ind w:left="284"/>
      </w:pPr>
      <w:r>
        <w:t xml:space="preserve">be able to contain (in memory) a collection of </w:t>
      </w:r>
      <w:proofErr w:type="gramStart"/>
      <w:r>
        <w:t>images;</w:t>
      </w:r>
      <w:proofErr w:type="gramEnd"/>
      <w:r>
        <w:t xml:space="preserve"> </w:t>
      </w:r>
    </w:p>
    <w:p w14:paraId="21073877" w14:textId="6C9EFEF7" w:rsidR="00AE5B7D" w:rsidRDefault="00AE5B7D" w:rsidP="00AE5B7D">
      <w:pPr>
        <w:pStyle w:val="ListParagraph"/>
        <w:numPr>
          <w:ilvl w:val="0"/>
          <w:numId w:val="15"/>
        </w:numPr>
        <w:spacing w:line="259" w:lineRule="auto"/>
        <w:ind w:left="284"/>
      </w:pPr>
      <w:r>
        <w:t xml:space="preserve">be able to load one or more images into the </w:t>
      </w:r>
      <w:proofErr w:type="gramStart"/>
      <w:r>
        <w:t>collection;</w:t>
      </w:r>
      <w:proofErr w:type="gramEnd"/>
      <w:r>
        <w:t xml:space="preserve"> </w:t>
      </w:r>
    </w:p>
    <w:p w14:paraId="084A133D" w14:textId="76938155" w:rsidR="00AE5B7D" w:rsidRDefault="00AE5B7D" w:rsidP="00AE5B7D">
      <w:pPr>
        <w:pStyle w:val="ListParagraph"/>
        <w:numPr>
          <w:ilvl w:val="0"/>
          <w:numId w:val="15"/>
        </w:numPr>
        <w:spacing w:line="259" w:lineRule="auto"/>
        <w:ind w:left="284"/>
      </w:pPr>
      <w:r>
        <w:t xml:space="preserve">return a scaled copy of any image in the collection, as a .NET </w:t>
      </w:r>
      <w:proofErr w:type="spellStart"/>
      <w:proofErr w:type="gramStart"/>
      <w:r>
        <w:t>System.Drawing.Image</w:t>
      </w:r>
      <w:proofErr w:type="spellEnd"/>
      <w:proofErr w:type="gramEnd"/>
      <w:r>
        <w:t xml:space="preserve">; </w:t>
      </w:r>
    </w:p>
    <w:p w14:paraId="1202A44D" w14:textId="52B8F3E3" w:rsidR="00AE5B7D" w:rsidRDefault="00AE5B7D" w:rsidP="00AE5B7D">
      <w:pPr>
        <w:pStyle w:val="ListParagraph"/>
        <w:numPr>
          <w:ilvl w:val="0"/>
          <w:numId w:val="15"/>
        </w:numPr>
        <w:spacing w:line="259" w:lineRule="auto"/>
        <w:ind w:left="284"/>
      </w:pPr>
      <w:r>
        <w:t xml:space="preserve">be accompanied with a Windows Forms demo program that makes use of </w:t>
      </w:r>
      <w:proofErr w:type="spellStart"/>
      <w:r>
        <w:t>IModel</w:t>
      </w:r>
      <w:proofErr w:type="spellEnd"/>
      <w:r>
        <w:t xml:space="preserve"> to load and display images, in order to demonstrate compliance of a - d above.</w:t>
      </w:r>
    </w:p>
    <w:p w14:paraId="165F037D" w14:textId="4820E67C" w:rsidR="0A17C7E9" w:rsidRDefault="0A17C7E9" w:rsidP="0A17C7E9">
      <w:pPr>
        <w:spacing w:line="259" w:lineRule="auto"/>
      </w:pPr>
      <w:r w:rsidRPr="0A17C7E9">
        <w:t xml:space="preserve">The major goal is to create a fully working software in Visual Studio using C# which complies </w:t>
      </w:r>
      <w:r w:rsidR="00F011D8">
        <w:t xml:space="preserve">with </w:t>
      </w:r>
      <w:r w:rsidRPr="0A17C7E9">
        <w:t>S.O.L.I.D. principles</w:t>
      </w:r>
      <w:r w:rsidR="00F011D8">
        <w:t xml:space="preserve"> to achieve loose coupling and tight cohesion. Also</w:t>
      </w:r>
      <w:r w:rsidR="00120000">
        <w:t>, it must be</w:t>
      </w:r>
      <w:r w:rsidRPr="0A17C7E9">
        <w:t xml:space="preserve"> written according to "COMP3304 Coding Standard"</w:t>
      </w:r>
      <w:r w:rsidRPr="0A17C7E9">
        <w:rPr>
          <w:rFonts w:ascii="Calibri" w:eastAsia="Calibri" w:hAnsi="Calibri" w:cs="Calibri"/>
          <w:color w:val="000000" w:themeColor="text1"/>
          <w:szCs w:val="28"/>
        </w:rPr>
        <w:t xml:space="preserve"> (Dr Price, M. 2020)</w:t>
      </w:r>
      <w:r w:rsidRPr="0A17C7E9">
        <w:t>.</w:t>
      </w:r>
    </w:p>
    <w:p w14:paraId="1317175A" w14:textId="77777777" w:rsidR="008E7111" w:rsidRDefault="008E7111">
      <w:r>
        <w:br w:type="page"/>
      </w:r>
    </w:p>
    <w:p w14:paraId="39C6DBEF" w14:textId="376663A1" w:rsidR="0055400E" w:rsidRDefault="00C144A2">
      <w:r>
        <w:rPr>
          <w:noProof/>
        </w:rPr>
        <w:lastRenderedPageBreak/>
        <w:drawing>
          <wp:anchor distT="0" distB="0" distL="114300" distR="114300" simplePos="0" relativeHeight="251681280" behindDoc="0" locked="0" layoutInCell="1" allowOverlap="1" wp14:anchorId="08DC1890" wp14:editId="770BF0DF">
            <wp:simplePos x="0" y="0"/>
            <wp:positionH relativeFrom="column">
              <wp:posOffset>1695450</wp:posOffset>
            </wp:positionH>
            <wp:positionV relativeFrom="paragraph">
              <wp:posOffset>316230</wp:posOffset>
            </wp:positionV>
            <wp:extent cx="3021047" cy="3487479"/>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1047" cy="3487479"/>
                    </a:xfrm>
                    <a:prstGeom prst="rect">
                      <a:avLst/>
                    </a:prstGeom>
                  </pic:spPr>
                </pic:pic>
              </a:graphicData>
            </a:graphic>
          </wp:anchor>
        </w:drawing>
      </w:r>
      <w:r w:rsidR="00AE5B7D">
        <w:t xml:space="preserve">According to </w:t>
      </w:r>
      <w:r w:rsidR="008E7111">
        <w:t>brief requirements</w:t>
      </w:r>
      <w:r w:rsidR="00AE5B7D">
        <w:t xml:space="preserve"> </w:t>
      </w:r>
      <w:r w:rsidR="008E7111">
        <w:t>the software might look like the following image:</w:t>
      </w:r>
    </w:p>
    <w:p w14:paraId="4A0FCA05" w14:textId="09285022" w:rsidR="008E7111" w:rsidRDefault="008E7111" w:rsidP="008E7111">
      <w:pPr>
        <w:jc w:val="center"/>
      </w:pPr>
    </w:p>
    <w:p w14:paraId="13F7228B" w14:textId="12E05413" w:rsidR="0055400E" w:rsidRDefault="0055400E" w:rsidP="0055400E">
      <w:r>
        <w:t>This demo includes:</w:t>
      </w:r>
    </w:p>
    <w:p w14:paraId="0B3F8DE6" w14:textId="7B404177" w:rsidR="0055400E" w:rsidRDefault="0055400E" w:rsidP="0055400E">
      <w:pPr>
        <w:pStyle w:val="ListParagraph"/>
        <w:numPr>
          <w:ilvl w:val="0"/>
          <w:numId w:val="16"/>
        </w:numPr>
      </w:pPr>
      <w:r>
        <w:t>Left button</w:t>
      </w:r>
      <w:r w:rsidRPr="0055400E">
        <w:rPr>
          <w:noProof/>
        </w:rPr>
        <w:t xml:space="preserve"> </w:t>
      </w:r>
      <w:r>
        <w:rPr>
          <w:noProof/>
        </w:rPr>
        <w:drawing>
          <wp:inline distT="0" distB="0" distL="0" distR="0" wp14:anchorId="2EF790E8" wp14:editId="20249320">
            <wp:extent cx="561975" cy="2280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311" cy="231836"/>
                    </a:xfrm>
                    <a:prstGeom prst="rect">
                      <a:avLst/>
                    </a:prstGeom>
                  </pic:spPr>
                </pic:pic>
              </a:graphicData>
            </a:graphic>
          </wp:inline>
        </w:drawing>
      </w:r>
    </w:p>
    <w:p w14:paraId="679171C6" w14:textId="580B3FB4" w:rsidR="0055400E" w:rsidRDefault="0055400E" w:rsidP="0055400E">
      <w:pPr>
        <w:pStyle w:val="ListParagraph"/>
        <w:numPr>
          <w:ilvl w:val="0"/>
          <w:numId w:val="16"/>
        </w:numPr>
      </w:pPr>
      <w:r>
        <w:t>Right button</w:t>
      </w:r>
      <w:r w:rsidRPr="0055400E">
        <w:rPr>
          <w:noProof/>
        </w:rPr>
        <w:t xml:space="preserve"> </w:t>
      </w:r>
      <w:r>
        <w:rPr>
          <w:noProof/>
        </w:rPr>
        <w:drawing>
          <wp:inline distT="0" distB="0" distL="0" distR="0" wp14:anchorId="057EA023" wp14:editId="362CECB2">
            <wp:extent cx="542925" cy="2186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861" cy="221874"/>
                    </a:xfrm>
                    <a:prstGeom prst="rect">
                      <a:avLst/>
                    </a:prstGeom>
                  </pic:spPr>
                </pic:pic>
              </a:graphicData>
            </a:graphic>
          </wp:inline>
        </w:drawing>
      </w:r>
    </w:p>
    <w:p w14:paraId="624C42DA" w14:textId="0D6E5743" w:rsidR="0055400E" w:rsidRDefault="0055400E" w:rsidP="0055400E">
      <w:pPr>
        <w:pStyle w:val="ListParagraph"/>
        <w:numPr>
          <w:ilvl w:val="0"/>
          <w:numId w:val="16"/>
        </w:numPr>
      </w:pPr>
      <w:r>
        <w:t>Load Image button</w:t>
      </w:r>
      <w:r w:rsidRPr="0055400E">
        <w:rPr>
          <w:noProof/>
        </w:rPr>
        <w:t xml:space="preserve"> </w:t>
      </w:r>
      <w:r>
        <w:rPr>
          <w:noProof/>
        </w:rPr>
        <w:drawing>
          <wp:inline distT="0" distB="0" distL="0" distR="0" wp14:anchorId="133D55B8" wp14:editId="748139BC">
            <wp:extent cx="66675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750" cy="266700"/>
                    </a:xfrm>
                    <a:prstGeom prst="rect">
                      <a:avLst/>
                    </a:prstGeom>
                  </pic:spPr>
                </pic:pic>
              </a:graphicData>
            </a:graphic>
          </wp:inline>
        </w:drawing>
      </w:r>
    </w:p>
    <w:p w14:paraId="797D69DA" w14:textId="3B6DADC8" w:rsidR="0055400E" w:rsidRDefault="0055400E" w:rsidP="0055400E">
      <w:pPr>
        <w:pStyle w:val="ListParagraph"/>
        <w:numPr>
          <w:ilvl w:val="0"/>
          <w:numId w:val="16"/>
        </w:numPr>
      </w:pPr>
      <w:r>
        <w:t>Image Placeholder</w:t>
      </w:r>
      <w:r w:rsidRPr="0055400E">
        <w:rPr>
          <w:noProof/>
        </w:rPr>
        <w:t xml:space="preserve"> </w:t>
      </w:r>
      <w:r>
        <w:rPr>
          <w:noProof/>
        </w:rPr>
        <w:drawing>
          <wp:inline distT="0" distB="0" distL="0" distR="0" wp14:anchorId="2F7A7B73" wp14:editId="1C90CFAB">
            <wp:extent cx="1055728" cy="104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5728" cy="1047750"/>
                    </a:xfrm>
                    <a:prstGeom prst="rect">
                      <a:avLst/>
                    </a:prstGeom>
                  </pic:spPr>
                </pic:pic>
              </a:graphicData>
            </a:graphic>
          </wp:inline>
        </w:drawing>
      </w:r>
    </w:p>
    <w:p w14:paraId="304C5E28" w14:textId="3CDE4E16" w:rsidR="0055400E" w:rsidRDefault="0055400E">
      <w:r>
        <w:br w:type="page"/>
      </w:r>
    </w:p>
    <w:p w14:paraId="1126BAE0" w14:textId="77B131F4" w:rsidR="0055400E" w:rsidRDefault="0055400E" w:rsidP="0055400E">
      <w:pPr>
        <w:pStyle w:val="ListParagraph"/>
      </w:pPr>
      <w:r>
        <w:lastRenderedPageBreak/>
        <w:t>How implemented software looks like:</w:t>
      </w:r>
    </w:p>
    <w:p w14:paraId="2D2E4AE0" w14:textId="77777777" w:rsidR="0055400E" w:rsidRDefault="0055400E" w:rsidP="0055400E">
      <w:pPr>
        <w:jc w:val="center"/>
      </w:pPr>
      <w:r>
        <w:rPr>
          <w:noProof/>
        </w:rPr>
        <w:drawing>
          <wp:inline distT="0" distB="0" distL="0" distR="0" wp14:anchorId="3D2CEE13" wp14:editId="7A7B9C06">
            <wp:extent cx="3941379" cy="2976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0408" cy="2983063"/>
                    </a:xfrm>
                    <a:prstGeom prst="rect">
                      <a:avLst/>
                    </a:prstGeom>
                  </pic:spPr>
                </pic:pic>
              </a:graphicData>
            </a:graphic>
          </wp:inline>
        </w:drawing>
      </w:r>
    </w:p>
    <w:p w14:paraId="5C320FD3" w14:textId="298166F6" w:rsidR="0055400E" w:rsidRDefault="0055400E" w:rsidP="0055400E">
      <w:pPr>
        <w:pStyle w:val="ListParagraph"/>
        <w:numPr>
          <w:ilvl w:val="0"/>
          <w:numId w:val="17"/>
        </w:numPr>
      </w:pPr>
      <w:r>
        <w:t>Team</w:t>
      </w:r>
      <w:r w:rsidR="00A5309C">
        <w:t>’s</w:t>
      </w:r>
      <w:r>
        <w:t xml:space="preserve"> name and software name.</w:t>
      </w:r>
      <w:r w:rsidR="00A5309C" w:rsidRPr="00A5309C">
        <w:rPr>
          <w:noProof/>
        </w:rPr>
        <w:t xml:space="preserve"> </w:t>
      </w:r>
      <w:r w:rsidR="00A5309C">
        <w:rPr>
          <w:noProof/>
        </w:rPr>
        <w:drawing>
          <wp:inline distT="0" distB="0" distL="0" distR="0" wp14:anchorId="51462EA2" wp14:editId="731D8844">
            <wp:extent cx="2476500" cy="257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0" cy="257175"/>
                    </a:xfrm>
                    <a:prstGeom prst="rect">
                      <a:avLst/>
                    </a:prstGeom>
                  </pic:spPr>
                </pic:pic>
              </a:graphicData>
            </a:graphic>
          </wp:inline>
        </w:drawing>
      </w:r>
    </w:p>
    <w:p w14:paraId="4A9A6D13" w14:textId="6FCF4335" w:rsidR="00A5309C" w:rsidRDefault="0055400E" w:rsidP="0055400E">
      <w:pPr>
        <w:pStyle w:val="ListParagraph"/>
        <w:numPr>
          <w:ilvl w:val="0"/>
          <w:numId w:val="17"/>
        </w:numPr>
      </w:pPr>
      <w:r>
        <w:t>Path file name</w:t>
      </w:r>
      <w:r w:rsidR="00A5309C" w:rsidRPr="00A5309C">
        <w:rPr>
          <w:noProof/>
        </w:rPr>
        <w:t xml:space="preserve"> </w:t>
      </w:r>
      <w:r w:rsidR="00A5309C">
        <w:rPr>
          <w:noProof/>
        </w:rPr>
        <w:drawing>
          <wp:inline distT="0" distB="0" distL="0" distR="0" wp14:anchorId="3EF0645D" wp14:editId="4F017CBB">
            <wp:extent cx="3543300" cy="200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200025"/>
                    </a:xfrm>
                    <a:prstGeom prst="rect">
                      <a:avLst/>
                    </a:prstGeom>
                  </pic:spPr>
                </pic:pic>
              </a:graphicData>
            </a:graphic>
          </wp:inline>
        </w:drawing>
      </w:r>
    </w:p>
    <w:p w14:paraId="07ADDB5C" w14:textId="53940CD0" w:rsidR="00A5309C" w:rsidRDefault="00A5309C" w:rsidP="0055400E">
      <w:pPr>
        <w:pStyle w:val="ListParagraph"/>
        <w:numPr>
          <w:ilvl w:val="0"/>
          <w:numId w:val="17"/>
        </w:numPr>
      </w:pPr>
      <w:r>
        <w:t>Left button</w:t>
      </w:r>
      <w:r w:rsidRPr="00A5309C">
        <w:rPr>
          <w:noProof/>
        </w:rPr>
        <w:t xml:space="preserve"> </w:t>
      </w:r>
      <w:r>
        <w:rPr>
          <w:noProof/>
        </w:rPr>
        <w:drawing>
          <wp:inline distT="0" distB="0" distL="0" distR="0" wp14:anchorId="2D7EFA2D" wp14:editId="071AFEA9">
            <wp:extent cx="771525" cy="304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1525" cy="304800"/>
                    </a:xfrm>
                    <a:prstGeom prst="rect">
                      <a:avLst/>
                    </a:prstGeom>
                  </pic:spPr>
                </pic:pic>
              </a:graphicData>
            </a:graphic>
          </wp:inline>
        </w:drawing>
      </w:r>
    </w:p>
    <w:p w14:paraId="09149F56" w14:textId="4CB91117" w:rsidR="00A5309C" w:rsidRDefault="00A5309C" w:rsidP="0055400E">
      <w:pPr>
        <w:pStyle w:val="ListParagraph"/>
        <w:numPr>
          <w:ilvl w:val="0"/>
          <w:numId w:val="17"/>
        </w:numPr>
      </w:pPr>
      <w:r>
        <w:t>Right button</w:t>
      </w:r>
      <w:r w:rsidRPr="00A5309C">
        <w:rPr>
          <w:noProof/>
        </w:rPr>
        <w:t xml:space="preserve"> </w:t>
      </w:r>
      <w:r>
        <w:rPr>
          <w:noProof/>
        </w:rPr>
        <w:drawing>
          <wp:inline distT="0" distB="0" distL="0" distR="0" wp14:anchorId="6D090809" wp14:editId="31A83C03">
            <wp:extent cx="790575" cy="295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90575" cy="295275"/>
                    </a:xfrm>
                    <a:prstGeom prst="rect">
                      <a:avLst/>
                    </a:prstGeom>
                  </pic:spPr>
                </pic:pic>
              </a:graphicData>
            </a:graphic>
          </wp:inline>
        </w:drawing>
      </w:r>
    </w:p>
    <w:p w14:paraId="5436BA6E" w14:textId="7D9EFA0E" w:rsidR="00A5309C" w:rsidRDefault="00A5309C" w:rsidP="0055400E">
      <w:pPr>
        <w:pStyle w:val="ListParagraph"/>
        <w:numPr>
          <w:ilvl w:val="0"/>
          <w:numId w:val="17"/>
        </w:numPr>
      </w:pPr>
      <w:r>
        <w:t>Save Image button</w:t>
      </w:r>
      <w:r w:rsidRPr="00A5309C">
        <w:rPr>
          <w:noProof/>
        </w:rPr>
        <w:t xml:space="preserve"> </w:t>
      </w:r>
      <w:r>
        <w:rPr>
          <w:noProof/>
        </w:rPr>
        <w:drawing>
          <wp:inline distT="0" distB="0" distL="0" distR="0" wp14:anchorId="2AB6F443" wp14:editId="1E1315C9">
            <wp:extent cx="762000" cy="257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2000" cy="257175"/>
                    </a:xfrm>
                    <a:prstGeom prst="rect">
                      <a:avLst/>
                    </a:prstGeom>
                  </pic:spPr>
                </pic:pic>
              </a:graphicData>
            </a:graphic>
          </wp:inline>
        </w:drawing>
      </w:r>
    </w:p>
    <w:p w14:paraId="282640A2" w14:textId="123B3F87" w:rsidR="00A5309C" w:rsidRDefault="00A5309C" w:rsidP="0055400E">
      <w:pPr>
        <w:pStyle w:val="ListParagraph"/>
        <w:numPr>
          <w:ilvl w:val="0"/>
          <w:numId w:val="17"/>
        </w:numPr>
      </w:pPr>
      <w:r>
        <w:t>Load Image button</w:t>
      </w:r>
      <w:r w:rsidRPr="00A5309C">
        <w:rPr>
          <w:noProof/>
        </w:rPr>
        <w:t xml:space="preserve"> </w:t>
      </w:r>
      <w:r>
        <w:rPr>
          <w:noProof/>
        </w:rPr>
        <w:drawing>
          <wp:inline distT="0" distB="0" distL="0" distR="0" wp14:anchorId="5E24DA2A" wp14:editId="5D377990">
            <wp:extent cx="762000" cy="257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2000" cy="257175"/>
                    </a:xfrm>
                    <a:prstGeom prst="rect">
                      <a:avLst/>
                    </a:prstGeom>
                  </pic:spPr>
                </pic:pic>
              </a:graphicData>
            </a:graphic>
          </wp:inline>
        </w:drawing>
      </w:r>
    </w:p>
    <w:p w14:paraId="3510FBB9" w14:textId="09D290EE" w:rsidR="00A5309C" w:rsidRDefault="00A5309C" w:rsidP="0055400E">
      <w:pPr>
        <w:pStyle w:val="ListParagraph"/>
        <w:numPr>
          <w:ilvl w:val="0"/>
          <w:numId w:val="17"/>
        </w:numPr>
      </w:pPr>
      <w:r>
        <w:t>Reload Image button</w:t>
      </w:r>
      <w:r w:rsidRPr="00A5309C">
        <w:rPr>
          <w:noProof/>
        </w:rPr>
        <w:t xml:space="preserve"> </w:t>
      </w:r>
      <w:r>
        <w:rPr>
          <w:noProof/>
        </w:rPr>
        <w:drawing>
          <wp:inline distT="0" distB="0" distL="0" distR="0" wp14:anchorId="61BA4AFE" wp14:editId="343F7656">
            <wp:extent cx="257175" cy="266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175" cy="266700"/>
                    </a:xfrm>
                    <a:prstGeom prst="rect">
                      <a:avLst/>
                    </a:prstGeom>
                  </pic:spPr>
                </pic:pic>
              </a:graphicData>
            </a:graphic>
          </wp:inline>
        </w:drawing>
      </w:r>
    </w:p>
    <w:p w14:paraId="42E0A580" w14:textId="25ECB098" w:rsidR="00A5309C" w:rsidRDefault="00A5309C" w:rsidP="0055400E">
      <w:pPr>
        <w:pStyle w:val="ListParagraph"/>
        <w:numPr>
          <w:ilvl w:val="0"/>
          <w:numId w:val="17"/>
        </w:numPr>
      </w:pPr>
      <w:r>
        <w:t>Zoom-In image button</w:t>
      </w:r>
      <w:r w:rsidRPr="00A5309C">
        <w:rPr>
          <w:noProof/>
        </w:rPr>
        <w:t xml:space="preserve"> </w:t>
      </w:r>
      <w:r>
        <w:rPr>
          <w:noProof/>
        </w:rPr>
        <w:drawing>
          <wp:inline distT="0" distB="0" distL="0" distR="0" wp14:anchorId="2495776E" wp14:editId="01AB7FBD">
            <wp:extent cx="219075" cy="257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 cy="257175"/>
                    </a:xfrm>
                    <a:prstGeom prst="rect">
                      <a:avLst/>
                    </a:prstGeom>
                  </pic:spPr>
                </pic:pic>
              </a:graphicData>
            </a:graphic>
          </wp:inline>
        </w:drawing>
      </w:r>
    </w:p>
    <w:p w14:paraId="0AB48508" w14:textId="7FF10AB6" w:rsidR="00A5309C" w:rsidRDefault="00A5309C" w:rsidP="0055400E">
      <w:pPr>
        <w:pStyle w:val="ListParagraph"/>
        <w:numPr>
          <w:ilvl w:val="0"/>
          <w:numId w:val="17"/>
        </w:numPr>
      </w:pPr>
      <w:r>
        <w:t>Auto scale image button</w:t>
      </w:r>
      <w:r w:rsidRPr="00A5309C">
        <w:rPr>
          <w:noProof/>
        </w:rPr>
        <w:t xml:space="preserve"> </w:t>
      </w:r>
      <w:r>
        <w:rPr>
          <w:noProof/>
        </w:rPr>
        <w:drawing>
          <wp:inline distT="0" distB="0" distL="0" distR="0" wp14:anchorId="1579E984" wp14:editId="2B501582">
            <wp:extent cx="228600" cy="257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600" cy="257175"/>
                    </a:xfrm>
                    <a:prstGeom prst="rect">
                      <a:avLst/>
                    </a:prstGeom>
                  </pic:spPr>
                </pic:pic>
              </a:graphicData>
            </a:graphic>
          </wp:inline>
        </w:drawing>
      </w:r>
    </w:p>
    <w:p w14:paraId="7E8FC942" w14:textId="66E179CE" w:rsidR="00A5309C" w:rsidRDefault="00A5309C" w:rsidP="0055400E">
      <w:pPr>
        <w:pStyle w:val="ListParagraph"/>
        <w:numPr>
          <w:ilvl w:val="0"/>
          <w:numId w:val="17"/>
        </w:numPr>
      </w:pPr>
      <w:r>
        <w:t>Zoom-out image button</w:t>
      </w:r>
      <w:r w:rsidRPr="00A5309C">
        <w:rPr>
          <w:noProof/>
        </w:rPr>
        <w:t xml:space="preserve"> </w:t>
      </w:r>
      <w:r>
        <w:rPr>
          <w:noProof/>
        </w:rPr>
        <w:drawing>
          <wp:inline distT="0" distB="0" distL="0" distR="0" wp14:anchorId="726B9653" wp14:editId="3A55D746">
            <wp:extent cx="2286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00" cy="238125"/>
                    </a:xfrm>
                    <a:prstGeom prst="rect">
                      <a:avLst/>
                    </a:prstGeom>
                  </pic:spPr>
                </pic:pic>
              </a:graphicData>
            </a:graphic>
          </wp:inline>
        </w:drawing>
      </w:r>
    </w:p>
    <w:p w14:paraId="1B50B72B" w14:textId="77777777" w:rsidR="00A5309C" w:rsidRDefault="00A5309C" w:rsidP="0055400E">
      <w:pPr>
        <w:pStyle w:val="ListParagraph"/>
        <w:numPr>
          <w:ilvl w:val="0"/>
          <w:numId w:val="17"/>
        </w:numPr>
      </w:pPr>
      <w:r>
        <w:t>Make Pinker button</w:t>
      </w:r>
      <w:r w:rsidRPr="00A5309C">
        <w:rPr>
          <w:noProof/>
        </w:rPr>
        <w:t xml:space="preserve"> </w:t>
      </w:r>
      <w:r>
        <w:rPr>
          <w:noProof/>
        </w:rPr>
        <w:drawing>
          <wp:inline distT="0" distB="0" distL="0" distR="0" wp14:anchorId="5A1F7A0D" wp14:editId="0A306802">
            <wp:extent cx="771525" cy="247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8750"/>
                    <a:stretch/>
                  </pic:blipFill>
                  <pic:spPr bwMode="auto">
                    <a:xfrm>
                      <a:off x="0" y="0"/>
                      <a:ext cx="771525" cy="24765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73CBAFF" w14:textId="287A2D97" w:rsidR="00C144A2" w:rsidRDefault="00A5309C" w:rsidP="0055400E">
      <w:pPr>
        <w:pStyle w:val="ListParagraph"/>
        <w:numPr>
          <w:ilvl w:val="0"/>
          <w:numId w:val="17"/>
        </w:numPr>
      </w:pPr>
      <w:r>
        <w:t>Indicator of which image is selected out of total image count</w:t>
      </w:r>
      <w:r w:rsidRPr="00A5309C">
        <w:rPr>
          <w:noProof/>
        </w:rPr>
        <w:t xml:space="preserve"> </w:t>
      </w:r>
      <w:r>
        <w:rPr>
          <w:noProof/>
        </w:rPr>
        <w:drawing>
          <wp:inline distT="0" distB="0" distL="0" distR="0" wp14:anchorId="53EAA5D9" wp14:editId="7E12C474">
            <wp:extent cx="628650" cy="171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 b="33333"/>
                    <a:stretch/>
                  </pic:blipFill>
                  <pic:spPr bwMode="auto">
                    <a:xfrm>
                      <a:off x="0" y="0"/>
                      <a:ext cx="628650" cy="17145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233CFF2" w14:textId="77777777" w:rsidR="00C144A2" w:rsidRDefault="00C144A2" w:rsidP="00C144A2">
      <w:pPr>
        <w:pStyle w:val="ListParagraph"/>
      </w:pPr>
    </w:p>
    <w:p w14:paraId="0835360B" w14:textId="31586DD4" w:rsidR="00B92606" w:rsidRDefault="00C144A2" w:rsidP="00C144A2">
      <w:r>
        <w:t xml:space="preserve">After pressing “Load Image” or “Save Image” </w:t>
      </w:r>
      <w:r>
        <w:t>‘file chooser’ pop-up</w:t>
      </w:r>
      <w:r>
        <w:t xml:space="preserve"> should appear which would help to direct either which files to load or where to save the image.</w:t>
      </w:r>
      <w:r w:rsidR="00B92606">
        <w:br w:type="page"/>
      </w:r>
    </w:p>
    <w:p w14:paraId="3ED05900" w14:textId="0AA458E2" w:rsidR="00EA39A8" w:rsidRPr="003567AD" w:rsidRDefault="00197A37" w:rsidP="003567AD">
      <w:pPr>
        <w:pStyle w:val="Heading2"/>
        <w:numPr>
          <w:ilvl w:val="0"/>
          <w:numId w:val="19"/>
        </w:numPr>
      </w:pPr>
      <w:bookmarkStart w:id="7" w:name="_Toc34349185"/>
      <w:r w:rsidRPr="003567AD">
        <w:lastRenderedPageBreak/>
        <w:t>OO Software Design</w:t>
      </w:r>
      <w:bookmarkEnd w:id="7"/>
      <w:r w:rsidR="006863BF" w:rsidRPr="003567AD">
        <w:tab/>
      </w:r>
    </w:p>
    <w:p w14:paraId="1EA7B3F2" w14:textId="0D5B33AA" w:rsidR="006863BF" w:rsidRDefault="00AE5B7D" w:rsidP="003567AD">
      <w:pPr>
        <w:pStyle w:val="Heading2"/>
        <w:ind w:left="360" w:firstLine="360"/>
        <w:jc w:val="center"/>
      </w:pPr>
      <w:bookmarkStart w:id="8" w:name="_Toc34349186"/>
      <w:r>
        <w:t xml:space="preserve">Class diagram: </w:t>
      </w:r>
      <w:r w:rsidR="006863BF">
        <w:t>Part 1</w:t>
      </w:r>
      <w:bookmarkEnd w:id="8"/>
    </w:p>
    <w:p w14:paraId="606798C6" w14:textId="10EA9920" w:rsidR="00EA39A8" w:rsidRPr="00EA39A8" w:rsidRDefault="00B92606" w:rsidP="00EA39A8">
      <w:r>
        <w:rPr>
          <w:noProof/>
        </w:rPr>
        <w:drawing>
          <wp:anchor distT="0" distB="0" distL="114300" distR="114300" simplePos="0" relativeHeight="251672064" behindDoc="0" locked="0" layoutInCell="1" allowOverlap="1" wp14:anchorId="62302EF7" wp14:editId="31078B08">
            <wp:simplePos x="0" y="0"/>
            <wp:positionH relativeFrom="column">
              <wp:posOffset>-792480</wp:posOffset>
            </wp:positionH>
            <wp:positionV relativeFrom="paragraph">
              <wp:posOffset>210303</wp:posOffset>
            </wp:positionV>
            <wp:extent cx="7621905" cy="41560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5072" t="18214" r="43856"/>
                    <a:stretch/>
                  </pic:blipFill>
                  <pic:spPr bwMode="auto">
                    <a:xfrm>
                      <a:off x="0" y="0"/>
                      <a:ext cx="7621905" cy="4156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D9691B" w14:textId="21ED0E0D" w:rsidR="00EA39A8" w:rsidRDefault="00AE5B7D" w:rsidP="003567AD">
      <w:pPr>
        <w:pStyle w:val="Heading2"/>
        <w:ind w:firstLine="360"/>
        <w:jc w:val="center"/>
        <w:rPr>
          <w:color w:val="1F4D78" w:themeColor="accent1" w:themeShade="7F"/>
          <w:sz w:val="32"/>
          <w:szCs w:val="24"/>
        </w:rPr>
      </w:pPr>
      <w:bookmarkStart w:id="9" w:name="_Toc34349187"/>
      <w:r>
        <w:t xml:space="preserve">Class diagram: </w:t>
      </w:r>
      <w:r w:rsidR="00EA39A8">
        <w:rPr>
          <w:noProof/>
        </w:rPr>
        <w:drawing>
          <wp:anchor distT="0" distB="0" distL="114300" distR="114300" simplePos="0" relativeHeight="251650560" behindDoc="0" locked="0" layoutInCell="1" allowOverlap="1" wp14:anchorId="5C114BF3" wp14:editId="096D732C">
            <wp:simplePos x="0" y="0"/>
            <wp:positionH relativeFrom="column">
              <wp:posOffset>-825500</wp:posOffset>
            </wp:positionH>
            <wp:positionV relativeFrom="paragraph">
              <wp:posOffset>358833</wp:posOffset>
            </wp:positionV>
            <wp:extent cx="7661317" cy="3764231"/>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45279" t="14607" b="6435"/>
                    <a:stretch/>
                  </pic:blipFill>
                  <pic:spPr bwMode="auto">
                    <a:xfrm>
                      <a:off x="0" y="0"/>
                      <a:ext cx="7661317" cy="37642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39A8">
        <w:t>Part 2</w:t>
      </w:r>
      <w:bookmarkEnd w:id="9"/>
      <w:r w:rsidR="00EA39A8">
        <w:br w:type="page"/>
      </w:r>
    </w:p>
    <w:p w14:paraId="7EB57ED0" w14:textId="2F100D42" w:rsidR="0A17C7E9" w:rsidRDefault="0A17C7E9" w:rsidP="00437BF6">
      <w:pPr>
        <w:pStyle w:val="Heading3"/>
      </w:pPr>
      <w:bookmarkStart w:id="10" w:name="_Toc34349188"/>
      <w:r w:rsidRPr="0A17C7E9">
        <w:lastRenderedPageBreak/>
        <w:t>SOLID</w:t>
      </w:r>
      <w:bookmarkEnd w:id="10"/>
    </w:p>
    <w:p w14:paraId="133E2F22" w14:textId="687EF6BE" w:rsidR="0A17C7E9" w:rsidRDefault="0A17C7E9" w:rsidP="0003642A">
      <w:pPr>
        <w:pStyle w:val="Heading4"/>
      </w:pPr>
      <w:r w:rsidRPr="0A17C7E9">
        <w:t>Single responsibility principle</w:t>
      </w:r>
    </w:p>
    <w:p w14:paraId="745BE9F9" w14:textId="64E469D7" w:rsidR="0A17C7E9" w:rsidRDefault="00897D3B" w:rsidP="00897D3B">
      <w:r>
        <w:t>According to a book “</w:t>
      </w:r>
      <w:r w:rsidRPr="00897D3B">
        <w:t>SOLID Principles Succinctly</w:t>
      </w:r>
      <w:r>
        <w:t>” “A class should have only one responsibility. Let’s say our class is responsible for saving data. That means it should not also be responsible for retrieving data or any other tasks.”</w:t>
      </w:r>
      <w:r w:rsidR="000B4D2A" w:rsidRPr="000B4D2A">
        <w:t xml:space="preserve"> (Kumar Arora, 2016)</w:t>
      </w:r>
      <w:r w:rsidR="000B4D2A">
        <w:t>.</w:t>
      </w:r>
    </w:p>
    <w:p w14:paraId="68CB0AAD" w14:textId="7E23ABBE" w:rsidR="00056920" w:rsidRDefault="00131ED4" w:rsidP="00897D3B">
      <w:r>
        <w:t>Currently, classes in the software are being dedicated one thing at the time:</w:t>
      </w:r>
    </w:p>
    <w:p w14:paraId="39808A84" w14:textId="42D3A087" w:rsidR="00D44FF5" w:rsidRDefault="00D44FF5" w:rsidP="00897D3B"/>
    <w:tbl>
      <w:tblPr>
        <w:tblStyle w:val="GridTable4-Accent1"/>
        <w:tblW w:w="0" w:type="auto"/>
        <w:tblLook w:val="04A0" w:firstRow="1" w:lastRow="0" w:firstColumn="1" w:lastColumn="0" w:noHBand="0" w:noVBand="1"/>
      </w:tblPr>
      <w:tblGrid>
        <w:gridCol w:w="4788"/>
        <w:gridCol w:w="4788"/>
      </w:tblGrid>
      <w:tr w:rsidR="00277A86" w14:paraId="52CFB3E2" w14:textId="77777777" w:rsidTr="00277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297BE36" w14:textId="3801E26C" w:rsidR="00277A86" w:rsidRPr="00277A86" w:rsidRDefault="00277A86" w:rsidP="00897D3B">
            <w:pPr>
              <w:rPr>
                <w:b w:val="0"/>
              </w:rPr>
            </w:pPr>
            <w:r w:rsidRPr="00277A86">
              <w:rPr>
                <w:b w:val="0"/>
              </w:rPr>
              <w:t>Class Name</w:t>
            </w:r>
          </w:p>
        </w:tc>
        <w:tc>
          <w:tcPr>
            <w:tcW w:w="4788" w:type="dxa"/>
          </w:tcPr>
          <w:p w14:paraId="42690ACA" w14:textId="125F7CE9" w:rsidR="00277A86" w:rsidRPr="00277A86" w:rsidRDefault="00277A86" w:rsidP="00897D3B">
            <w:pPr>
              <w:cnfStyle w:val="100000000000" w:firstRow="1" w:lastRow="0" w:firstColumn="0" w:lastColumn="0" w:oddVBand="0" w:evenVBand="0" w:oddHBand="0" w:evenHBand="0" w:firstRowFirstColumn="0" w:firstRowLastColumn="0" w:lastRowFirstColumn="0" w:lastRowLastColumn="0"/>
              <w:rPr>
                <w:b w:val="0"/>
              </w:rPr>
            </w:pPr>
            <w:r w:rsidRPr="00277A86">
              <w:rPr>
                <w:b w:val="0"/>
              </w:rPr>
              <w:t>Purpose</w:t>
            </w:r>
          </w:p>
        </w:tc>
      </w:tr>
      <w:tr w:rsidR="00277A86" w14:paraId="661BC59E" w14:textId="77777777" w:rsidTr="0027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534D067" w14:textId="5FCE9C78" w:rsidR="00277A86" w:rsidRDefault="00277A86" w:rsidP="00277A86">
            <w:proofErr w:type="spellStart"/>
            <w:r w:rsidRPr="00277A86">
              <w:t>ComponentFactory</w:t>
            </w:r>
            <w:proofErr w:type="spellEnd"/>
          </w:p>
        </w:tc>
        <w:tc>
          <w:tcPr>
            <w:tcW w:w="4788" w:type="dxa"/>
          </w:tcPr>
          <w:p w14:paraId="562BB717" w14:textId="67C636C6" w:rsidR="00277A86" w:rsidRDefault="00277A86" w:rsidP="00277A86">
            <w:pPr>
              <w:cnfStyle w:val="000000100000" w:firstRow="0" w:lastRow="0" w:firstColumn="0" w:lastColumn="0" w:oddVBand="0" w:evenVBand="0" w:oddHBand="1" w:evenHBand="0" w:firstRowFirstColumn="0" w:firstRowLastColumn="0" w:lastRowFirstColumn="0" w:lastRowLastColumn="0"/>
            </w:pPr>
            <w:r>
              <w:t xml:space="preserve">Creates components </w:t>
            </w:r>
          </w:p>
        </w:tc>
      </w:tr>
      <w:tr w:rsidR="00277A86" w14:paraId="494A9B52" w14:textId="77777777" w:rsidTr="00277A86">
        <w:tc>
          <w:tcPr>
            <w:cnfStyle w:val="001000000000" w:firstRow="0" w:lastRow="0" w:firstColumn="1" w:lastColumn="0" w:oddVBand="0" w:evenVBand="0" w:oddHBand="0" w:evenHBand="0" w:firstRowFirstColumn="0" w:firstRowLastColumn="0" w:lastRowFirstColumn="0" w:lastRowLastColumn="0"/>
            <w:tcW w:w="4788" w:type="dxa"/>
          </w:tcPr>
          <w:p w14:paraId="52793D8D" w14:textId="32C3D256" w:rsidR="00277A86" w:rsidRDefault="00277A86" w:rsidP="00277A86">
            <w:r w:rsidRPr="00277A86">
              <w:t>Data</w:t>
            </w:r>
          </w:p>
        </w:tc>
        <w:tc>
          <w:tcPr>
            <w:tcW w:w="4788" w:type="dxa"/>
          </w:tcPr>
          <w:p w14:paraId="103B2D6E" w14:textId="2164EDFC" w:rsidR="00277A86" w:rsidRDefault="00277A86" w:rsidP="00277A86">
            <w:pPr>
              <w:cnfStyle w:val="000000000000" w:firstRow="0" w:lastRow="0" w:firstColumn="0" w:lastColumn="0" w:oddVBand="0" w:evenVBand="0" w:oddHBand="0" w:evenHBand="0" w:firstRowFirstColumn="0" w:firstRowLastColumn="0" w:lastRowFirstColumn="0" w:lastRowLastColumn="0"/>
            </w:pPr>
            <w:r>
              <w:t>Stores Image related data</w:t>
            </w:r>
          </w:p>
        </w:tc>
      </w:tr>
      <w:tr w:rsidR="00277A86" w14:paraId="72A858E2" w14:textId="77777777" w:rsidTr="0027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E3561C5" w14:textId="061AC878" w:rsidR="00277A86" w:rsidRDefault="00277A86" w:rsidP="00277A86">
            <w:proofErr w:type="spellStart"/>
            <w:r w:rsidRPr="00277A86">
              <w:t>ImageFactoryLocal</w:t>
            </w:r>
            <w:proofErr w:type="spellEnd"/>
          </w:p>
        </w:tc>
        <w:tc>
          <w:tcPr>
            <w:tcW w:w="4788" w:type="dxa"/>
          </w:tcPr>
          <w:p w14:paraId="70F49941" w14:textId="51B77BE1" w:rsidR="00277A86" w:rsidRDefault="00277A86" w:rsidP="00277A86">
            <w:pPr>
              <w:cnfStyle w:val="000000100000" w:firstRow="0" w:lastRow="0" w:firstColumn="0" w:lastColumn="0" w:oddVBand="0" w:evenVBand="0" w:oddHBand="1" w:evenHBand="0" w:firstRowFirstColumn="0" w:firstRowLastColumn="0" w:lastRowFirstColumn="0" w:lastRowLastColumn="0"/>
            </w:pPr>
            <w:r>
              <w:t xml:space="preserve">Stores </w:t>
            </w:r>
            <w:proofErr w:type="spellStart"/>
            <w:r>
              <w:t>ImageFactory</w:t>
            </w:r>
            <w:proofErr w:type="spellEnd"/>
            <w:r>
              <w:t xml:space="preserve"> so it could be implemented</w:t>
            </w:r>
          </w:p>
        </w:tc>
      </w:tr>
      <w:tr w:rsidR="00277A86" w14:paraId="2D9561FA" w14:textId="77777777" w:rsidTr="00277A86">
        <w:tc>
          <w:tcPr>
            <w:cnfStyle w:val="001000000000" w:firstRow="0" w:lastRow="0" w:firstColumn="1" w:lastColumn="0" w:oddVBand="0" w:evenVBand="0" w:oddHBand="0" w:evenHBand="0" w:firstRowFirstColumn="0" w:firstRowLastColumn="0" w:lastRowFirstColumn="0" w:lastRowLastColumn="0"/>
            <w:tcW w:w="4788" w:type="dxa"/>
          </w:tcPr>
          <w:p w14:paraId="3F66C31F" w14:textId="48F87E81" w:rsidR="00277A86" w:rsidRDefault="00277A86" w:rsidP="00277A86">
            <w:proofErr w:type="spellStart"/>
            <w:r w:rsidRPr="00277A86">
              <w:t>ImageGallery</w:t>
            </w:r>
            <w:proofErr w:type="spellEnd"/>
          </w:p>
        </w:tc>
        <w:tc>
          <w:tcPr>
            <w:tcW w:w="4788" w:type="dxa"/>
          </w:tcPr>
          <w:p w14:paraId="64586130" w14:textId="762B39B6" w:rsidR="00277A86" w:rsidRDefault="00277A86" w:rsidP="00277A86">
            <w:pPr>
              <w:cnfStyle w:val="000000000000" w:firstRow="0" w:lastRow="0" w:firstColumn="0" w:lastColumn="0" w:oddVBand="0" w:evenVBand="0" w:oddHBand="0" w:evenHBand="0" w:firstRowFirstColumn="0" w:firstRowLastColumn="0" w:lastRowFirstColumn="0" w:lastRowLastColumn="0"/>
            </w:pPr>
            <w:r>
              <w:t>S</w:t>
            </w:r>
            <w:r w:rsidRPr="00277A86">
              <w:t>tores a gallery of images with related information</w:t>
            </w:r>
            <w:r>
              <w:t xml:space="preserve"> </w:t>
            </w:r>
          </w:p>
        </w:tc>
      </w:tr>
      <w:tr w:rsidR="00277A86" w14:paraId="2C53928A" w14:textId="77777777" w:rsidTr="0027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6DC911B" w14:textId="2E55B1A7" w:rsidR="00277A86" w:rsidRDefault="00277A86" w:rsidP="00277A86">
            <w:proofErr w:type="spellStart"/>
            <w:r w:rsidRPr="00277A86">
              <w:t>ImageLoader</w:t>
            </w:r>
            <w:proofErr w:type="spellEnd"/>
          </w:p>
        </w:tc>
        <w:tc>
          <w:tcPr>
            <w:tcW w:w="4788" w:type="dxa"/>
          </w:tcPr>
          <w:p w14:paraId="66B7981E" w14:textId="3F7EA91C" w:rsidR="00277A86" w:rsidRDefault="00277A86" w:rsidP="00277A86">
            <w:pPr>
              <w:cnfStyle w:val="000000100000" w:firstRow="0" w:lastRow="0" w:firstColumn="0" w:lastColumn="0" w:oddVBand="0" w:evenVBand="0" w:oddHBand="1" w:evenHBand="0" w:firstRowFirstColumn="0" w:firstRowLastColumn="0" w:lastRowFirstColumn="0" w:lastRowLastColumn="0"/>
            </w:pPr>
            <w:r>
              <w:t xml:space="preserve">Loads images from </w:t>
            </w:r>
            <w:proofErr w:type="spellStart"/>
            <w:r>
              <w:t>pathfile</w:t>
            </w:r>
            <w:proofErr w:type="spellEnd"/>
          </w:p>
        </w:tc>
      </w:tr>
      <w:tr w:rsidR="00277A86" w14:paraId="73D13C28" w14:textId="77777777" w:rsidTr="00277A86">
        <w:tc>
          <w:tcPr>
            <w:cnfStyle w:val="001000000000" w:firstRow="0" w:lastRow="0" w:firstColumn="1" w:lastColumn="0" w:oddVBand="0" w:evenVBand="0" w:oddHBand="0" w:evenHBand="0" w:firstRowFirstColumn="0" w:firstRowLastColumn="0" w:lastRowFirstColumn="0" w:lastRowLastColumn="0"/>
            <w:tcW w:w="4788" w:type="dxa"/>
          </w:tcPr>
          <w:p w14:paraId="1D29713B" w14:textId="04E9A60A" w:rsidR="00277A86" w:rsidRDefault="00277A86" w:rsidP="00277A86">
            <w:proofErr w:type="spellStart"/>
            <w:r w:rsidRPr="00277A86">
              <w:t>ImagePinkifier</w:t>
            </w:r>
            <w:proofErr w:type="spellEnd"/>
          </w:p>
        </w:tc>
        <w:tc>
          <w:tcPr>
            <w:tcW w:w="4788" w:type="dxa"/>
          </w:tcPr>
          <w:p w14:paraId="59E9A7A5" w14:textId="531DD856" w:rsidR="00277A86" w:rsidRDefault="00277A86" w:rsidP="00277A86">
            <w:pPr>
              <w:cnfStyle w:val="000000000000" w:firstRow="0" w:lastRow="0" w:firstColumn="0" w:lastColumn="0" w:oddVBand="0" w:evenVBand="0" w:oddHBand="0" w:evenHBand="0" w:firstRowFirstColumn="0" w:firstRowLastColumn="0" w:lastRowFirstColumn="0" w:lastRowLastColumn="0"/>
            </w:pPr>
            <w:r>
              <w:t>Provides UI (user-interface)</w:t>
            </w:r>
          </w:p>
        </w:tc>
      </w:tr>
      <w:tr w:rsidR="00277A86" w14:paraId="3DBB9E48" w14:textId="77777777" w:rsidTr="0027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CFDB4DB" w14:textId="18473748" w:rsidR="00277A86" w:rsidRDefault="00277A86" w:rsidP="00277A86">
            <w:proofErr w:type="spellStart"/>
            <w:r w:rsidRPr="00277A86">
              <w:t>ImageSaver</w:t>
            </w:r>
            <w:proofErr w:type="spellEnd"/>
          </w:p>
        </w:tc>
        <w:tc>
          <w:tcPr>
            <w:tcW w:w="4788" w:type="dxa"/>
          </w:tcPr>
          <w:p w14:paraId="6C1005CE" w14:textId="78EBC287" w:rsidR="00277A86" w:rsidRDefault="00277A86" w:rsidP="00277A86">
            <w:pPr>
              <w:cnfStyle w:val="000000100000" w:firstRow="0" w:lastRow="0" w:firstColumn="0" w:lastColumn="0" w:oddVBand="0" w:evenVBand="0" w:oddHBand="1" w:evenHBand="0" w:firstRowFirstColumn="0" w:firstRowLastColumn="0" w:lastRowFirstColumn="0" w:lastRowLastColumn="0"/>
            </w:pPr>
            <w:r>
              <w:t>Saves an image to a file using a file dialog</w:t>
            </w:r>
          </w:p>
        </w:tc>
      </w:tr>
      <w:tr w:rsidR="00277A86" w14:paraId="49D12804" w14:textId="77777777" w:rsidTr="00277A86">
        <w:tc>
          <w:tcPr>
            <w:cnfStyle w:val="001000000000" w:firstRow="0" w:lastRow="0" w:firstColumn="1" w:lastColumn="0" w:oddVBand="0" w:evenVBand="0" w:oddHBand="0" w:evenHBand="0" w:firstRowFirstColumn="0" w:firstRowLastColumn="0" w:lastRowFirstColumn="0" w:lastRowLastColumn="0"/>
            <w:tcW w:w="4788" w:type="dxa"/>
          </w:tcPr>
          <w:p w14:paraId="2CCB1DD1" w14:textId="51D93C1A" w:rsidR="00277A86" w:rsidRPr="00277A86" w:rsidRDefault="00277A86" w:rsidP="00277A86">
            <w:proofErr w:type="spellStart"/>
            <w:r w:rsidRPr="00277A86">
              <w:t>ImageScale</w:t>
            </w:r>
            <w:proofErr w:type="spellEnd"/>
          </w:p>
        </w:tc>
        <w:tc>
          <w:tcPr>
            <w:tcW w:w="4788" w:type="dxa"/>
          </w:tcPr>
          <w:p w14:paraId="0743A9AE" w14:textId="7A55FFB9" w:rsidR="00277A86" w:rsidRDefault="00277A86" w:rsidP="00277A86">
            <w:pPr>
              <w:cnfStyle w:val="000000000000" w:firstRow="0" w:lastRow="0" w:firstColumn="0" w:lastColumn="0" w:oddVBand="0" w:evenVBand="0" w:oddHBand="0" w:evenHBand="0" w:firstRowFirstColumn="0" w:firstRowLastColumn="0" w:lastRowFirstColumn="0" w:lastRowLastColumn="0"/>
            </w:pPr>
            <w:r>
              <w:t>Returns a scale version of image</w:t>
            </w:r>
          </w:p>
        </w:tc>
      </w:tr>
      <w:tr w:rsidR="00277A86" w14:paraId="7BA2747B" w14:textId="77777777" w:rsidTr="0027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291A64C" w14:textId="383684DE" w:rsidR="00277A86" w:rsidRPr="00277A86" w:rsidRDefault="00277A86" w:rsidP="00277A86">
            <w:r w:rsidRPr="00277A86">
              <w:t>Program</w:t>
            </w:r>
          </w:p>
        </w:tc>
        <w:tc>
          <w:tcPr>
            <w:tcW w:w="4788" w:type="dxa"/>
          </w:tcPr>
          <w:p w14:paraId="78A561B6" w14:textId="2E382BA8" w:rsidR="00277A86" w:rsidRDefault="00277A86" w:rsidP="00277A86">
            <w:pPr>
              <w:cnfStyle w:val="000000100000" w:firstRow="0" w:lastRow="0" w:firstColumn="0" w:lastColumn="0" w:oddVBand="0" w:evenVBand="0" w:oddHBand="1" w:evenHBand="0" w:firstRowFirstColumn="0" w:firstRowLastColumn="0" w:lastRowFirstColumn="0" w:lastRowLastColumn="0"/>
            </w:pPr>
            <w:r>
              <w:t>Run the software</w:t>
            </w:r>
          </w:p>
        </w:tc>
      </w:tr>
    </w:tbl>
    <w:p w14:paraId="0A0F950A" w14:textId="77777777" w:rsidR="00131ED4" w:rsidRDefault="00131ED4" w:rsidP="00897D3B"/>
    <w:p w14:paraId="61D637F6" w14:textId="53F9FEC5" w:rsidR="0A17C7E9" w:rsidRDefault="0A17C7E9" w:rsidP="0003642A">
      <w:pPr>
        <w:pStyle w:val="Heading4"/>
      </w:pPr>
      <w:r w:rsidRPr="0A17C7E9">
        <w:t>Open/Closed principle</w:t>
      </w:r>
    </w:p>
    <w:p w14:paraId="67EB6F55" w14:textId="3A326CA8" w:rsidR="00325CF5" w:rsidRDefault="00C67089" w:rsidP="00437BF6">
      <w:r>
        <w:t>“Once a class has been written, it should not allow anyone to make changes. No one should be able to go back and amend the class code in order to implement new functionalities.”</w:t>
      </w:r>
      <w:r w:rsidR="006E76CF" w:rsidRPr="006E76CF">
        <w:t xml:space="preserve"> </w:t>
      </w:r>
      <w:r w:rsidR="006E76CF" w:rsidRPr="000B4D2A">
        <w:t>(Kumar Arora, 2016)</w:t>
      </w:r>
      <w:r w:rsidR="006E76CF">
        <w:t xml:space="preserve">. </w:t>
      </w:r>
      <w:r w:rsidR="007F27DD">
        <w:t xml:space="preserve">Classes only do one thing so </w:t>
      </w:r>
      <w:r w:rsidR="00325CF5">
        <w:t>to</w:t>
      </w:r>
      <w:r w:rsidR="007F27DD">
        <w:t xml:space="preserve"> implements new functionalities new classes should be created </w:t>
      </w:r>
      <w:r w:rsidR="00325CF5">
        <w:t>if any requirements are needed.</w:t>
      </w:r>
    </w:p>
    <w:p w14:paraId="3B7F372F" w14:textId="77777777" w:rsidR="00325CF5" w:rsidRDefault="00325CF5" w:rsidP="00437BF6"/>
    <w:p w14:paraId="07E54418" w14:textId="2CC905AA" w:rsidR="0A17C7E9" w:rsidRPr="0003642A" w:rsidRDefault="0A17C7E9" w:rsidP="0003642A">
      <w:pPr>
        <w:pStyle w:val="Heading4"/>
      </w:pPr>
      <w:proofErr w:type="spellStart"/>
      <w:r w:rsidRPr="0003642A">
        <w:t>Liskov</w:t>
      </w:r>
      <w:proofErr w:type="spellEnd"/>
      <w:r w:rsidRPr="0003642A">
        <w:t xml:space="preserve"> substitution principle</w:t>
      </w:r>
    </w:p>
    <w:p w14:paraId="4D25A086" w14:textId="5DECF9E6" w:rsidR="0A17C7E9" w:rsidRDefault="00325CF5" w:rsidP="00325CF5">
      <w:r>
        <w:t>“</w:t>
      </w:r>
      <w:r w:rsidR="003E2753">
        <w:t>A dependent object should be able to use any object of type parent object.</w:t>
      </w:r>
      <w:r>
        <w:t>”</w:t>
      </w:r>
      <w:r w:rsidR="003E2753" w:rsidRPr="003E2753">
        <w:t xml:space="preserve"> </w:t>
      </w:r>
      <w:r w:rsidR="003E2753" w:rsidRPr="000B4D2A">
        <w:t>(Kumar Arora, 2016)</w:t>
      </w:r>
      <w:r w:rsidR="003E2753">
        <w:t xml:space="preserve">. </w:t>
      </w:r>
      <w:r w:rsidR="00E805FC">
        <w:t xml:space="preserve">The </w:t>
      </w:r>
      <w:r w:rsidR="009F72D1">
        <w:t>software’s features</w:t>
      </w:r>
      <w:r w:rsidR="00E805FC">
        <w:t xml:space="preserve"> </w:t>
      </w:r>
      <w:r w:rsidR="009F72D1">
        <w:t>do</w:t>
      </w:r>
      <w:r w:rsidR="00E805FC">
        <w:t xml:space="preserve"> not </w:t>
      </w:r>
      <w:r w:rsidR="00B246C3">
        <w:t>require to use inheritance</w:t>
      </w:r>
      <w:r w:rsidR="009F72D1">
        <w:t>.</w:t>
      </w:r>
    </w:p>
    <w:p w14:paraId="673BE2DD" w14:textId="77777777" w:rsidR="009F72D1" w:rsidRDefault="009F72D1" w:rsidP="00325CF5"/>
    <w:p w14:paraId="75060FEA" w14:textId="4BDBCB6E" w:rsidR="0A17C7E9" w:rsidRDefault="0A17C7E9" w:rsidP="0003642A">
      <w:pPr>
        <w:pStyle w:val="Heading4"/>
      </w:pPr>
      <w:r w:rsidRPr="0A17C7E9">
        <w:t>Interface segregation principle</w:t>
      </w:r>
    </w:p>
    <w:p w14:paraId="731F7F5D" w14:textId="694B479A" w:rsidR="0A17C7E9" w:rsidRDefault="00014763" w:rsidP="009F72D1">
      <w:r>
        <w:t>“A smaller interface is recommended. If an interface has one method, there will be only one place to change if we need to change the code.”</w:t>
      </w:r>
      <w:r w:rsidRPr="00014763">
        <w:t xml:space="preserve"> </w:t>
      </w:r>
      <w:r w:rsidRPr="000B4D2A">
        <w:t>(Kumar Arora, 2016)</w:t>
      </w:r>
      <w:r>
        <w:t>.</w:t>
      </w:r>
    </w:p>
    <w:p w14:paraId="0806D2A3" w14:textId="4344273B" w:rsidR="00955444" w:rsidRDefault="00B907B5" w:rsidP="009F72D1">
      <w:r>
        <w:lastRenderedPageBreak/>
        <w:t>Methods in the interfaces were using as minimal parameters as possible to keep tight coupling</w:t>
      </w:r>
      <w:r w:rsidR="00D8110D">
        <w:t>.</w:t>
      </w:r>
    </w:p>
    <w:p w14:paraId="15CA2262" w14:textId="21EC46FC" w:rsidR="0A17C7E9" w:rsidRDefault="0A17C7E9" w:rsidP="0003642A">
      <w:pPr>
        <w:pStyle w:val="Heading4"/>
      </w:pPr>
      <w:r w:rsidRPr="0A17C7E9">
        <w:t>Dependency inversion principle</w:t>
      </w:r>
    </w:p>
    <w:p w14:paraId="39AB3274" w14:textId="15CBA4A5" w:rsidR="003B1092" w:rsidRDefault="003B1092" w:rsidP="003B1092">
      <w:r>
        <w:t>Put simply, this addresses loose coupling. With the help of DIP, we can write code that does not depend upon concrete classes.</w:t>
      </w:r>
      <w:r w:rsidRPr="003B1092">
        <w:t xml:space="preserve"> </w:t>
      </w:r>
      <w:r w:rsidRPr="000B4D2A">
        <w:t>(Kumar Arora, 2016)</w:t>
      </w:r>
      <w:r>
        <w:t xml:space="preserve">. Some interfaces depend on </w:t>
      </w:r>
      <w:r w:rsidR="009B751F">
        <w:t>interfaces</w:t>
      </w:r>
      <w:r>
        <w:t xml:space="preserve"> like </w:t>
      </w:r>
      <w:proofErr w:type="spellStart"/>
      <w:r w:rsidR="009B751F" w:rsidRPr="00277A86">
        <w:t>I</w:t>
      </w:r>
      <w:r w:rsidR="009B751F">
        <w:t>I</w:t>
      </w:r>
      <w:r w:rsidR="009B751F" w:rsidRPr="00277A86">
        <w:t>mageFactoryLocal</w:t>
      </w:r>
      <w:proofErr w:type="spellEnd"/>
      <w:r w:rsidR="009B751F">
        <w:t xml:space="preserve"> because </w:t>
      </w:r>
      <w:r w:rsidR="00CD3AAE">
        <w:t xml:space="preserve">a library did not implement an interface </w:t>
      </w:r>
      <w:r w:rsidR="00646FF5">
        <w:t xml:space="preserve">with would violate the S.O.L.I.D. principles </w:t>
      </w:r>
      <w:r w:rsidR="00C55555">
        <w:t xml:space="preserve">and keep tight coupling. </w:t>
      </w:r>
      <w:r w:rsidR="00E6295B">
        <w:t xml:space="preserve">Other </w:t>
      </w:r>
      <w:r w:rsidR="00CC571A">
        <w:t>interfaces mostly include one method.</w:t>
      </w:r>
    </w:p>
    <w:p w14:paraId="407808FC" w14:textId="77777777" w:rsidR="00283B3F" w:rsidRDefault="00283B3F" w:rsidP="003B1092"/>
    <w:p w14:paraId="063230EF" w14:textId="7D5A1E6A" w:rsidR="0A17C7E9" w:rsidRPr="006F28FA" w:rsidRDefault="0A17C7E9" w:rsidP="006F28FA">
      <w:pPr>
        <w:pStyle w:val="Heading3"/>
      </w:pPr>
      <w:bookmarkStart w:id="11" w:name="_Toc34349189"/>
      <w:r w:rsidRPr="0A17C7E9">
        <w:t>Design patterns:</w:t>
      </w:r>
      <w:bookmarkEnd w:id="11"/>
    </w:p>
    <w:p w14:paraId="78411B69" w14:textId="12EB1706" w:rsidR="0A17C7E9" w:rsidRDefault="0A17C7E9" w:rsidP="0003642A">
      <w:pPr>
        <w:pStyle w:val="Heading4"/>
      </w:pPr>
      <w:r w:rsidRPr="0A17C7E9">
        <w:t>Factory pattern</w:t>
      </w:r>
    </w:p>
    <w:p w14:paraId="315A54A1" w14:textId="2D245F03" w:rsidR="0A17C7E9" w:rsidRDefault="001058A2" w:rsidP="001058A2">
      <w:r>
        <w:t>One of the used patterns was factory</w:t>
      </w:r>
      <w:r w:rsidR="005C4F3B">
        <w:t xml:space="preserve"> pattern</w:t>
      </w:r>
      <w:r>
        <w:t xml:space="preserve">. This is crucial for </w:t>
      </w:r>
      <w:r w:rsidR="00805FBE">
        <w:t>projects because it allows flexibility if any of the objects would have to change</w:t>
      </w:r>
      <w:r w:rsidR="00E300FE">
        <w:t xml:space="preserve">. By using </w:t>
      </w:r>
      <w:r w:rsidR="00C115EA">
        <w:t>factory pattern,</w:t>
      </w:r>
      <w:r w:rsidR="00E300FE">
        <w:t xml:space="preserve"> the </w:t>
      </w:r>
      <w:r w:rsidR="00753C3E" w:rsidRPr="00753C3E">
        <w:t xml:space="preserve">instantiation </w:t>
      </w:r>
      <w:r w:rsidR="00E300FE">
        <w:t xml:space="preserve">process </w:t>
      </w:r>
      <w:r w:rsidR="0061241B">
        <w:t xml:space="preserve">is </w:t>
      </w:r>
      <w:r w:rsidR="005B4BD4">
        <w:t>encapsulated</w:t>
      </w:r>
      <w:r w:rsidR="005C4F3B">
        <w:t xml:space="preserve">. </w:t>
      </w:r>
      <w:proofErr w:type="gramStart"/>
      <w:r w:rsidR="005C4F3B">
        <w:t>”</w:t>
      </w:r>
      <w:r w:rsidR="005C4F3B" w:rsidRPr="005C4F3B">
        <w:t>The</w:t>
      </w:r>
      <w:proofErr w:type="gramEnd"/>
      <w:r w:rsidR="005C4F3B" w:rsidRPr="005C4F3B">
        <w:t xml:space="preserve"> factory  pattern  creates  object  without  exposing  the  creation  logic  to  the  user  and  it  will  also  refer  to  the  new  created object using interface</w:t>
      </w:r>
      <w:r w:rsidR="005C4F3B">
        <w:t>”</w:t>
      </w:r>
      <w:r w:rsidR="005C4F3B" w:rsidRPr="005C4F3B">
        <w:t xml:space="preserve"> </w:t>
      </w:r>
      <w:r w:rsidR="005C4F3B">
        <w:t>(</w:t>
      </w:r>
      <w:proofErr w:type="spellStart"/>
      <w:r w:rsidR="005C4F3B" w:rsidRPr="00CB58C4">
        <w:t>Maleki</w:t>
      </w:r>
      <w:proofErr w:type="spellEnd"/>
      <w:r w:rsidR="005C4F3B" w:rsidRPr="00CB58C4">
        <w:t xml:space="preserve">, S., Fu, C., </w:t>
      </w:r>
      <w:proofErr w:type="spellStart"/>
      <w:r w:rsidR="005C4F3B" w:rsidRPr="00CB58C4">
        <w:t>Banotra</w:t>
      </w:r>
      <w:proofErr w:type="spellEnd"/>
      <w:r w:rsidR="005C4F3B" w:rsidRPr="00CB58C4">
        <w:t xml:space="preserve">, A. and </w:t>
      </w:r>
      <w:proofErr w:type="spellStart"/>
      <w:r w:rsidR="005C4F3B" w:rsidRPr="00CB58C4">
        <w:t>Zong</w:t>
      </w:r>
      <w:proofErr w:type="spellEnd"/>
      <w:r w:rsidR="005C4F3B" w:rsidRPr="00CB58C4">
        <w:t>, Z., 2017)</w:t>
      </w:r>
      <w:r w:rsidR="005C4F3B">
        <w:t>.</w:t>
      </w:r>
    </w:p>
    <w:p w14:paraId="789A99D1" w14:textId="77777777" w:rsidR="00332F52" w:rsidRDefault="00332F52" w:rsidP="00332F52">
      <w:r>
        <w:t>Example structure:</w:t>
      </w:r>
    </w:p>
    <w:p w14:paraId="224929B7" w14:textId="77777777" w:rsidR="00332F52" w:rsidRDefault="00332F52" w:rsidP="00332F52">
      <w:pPr>
        <w:keepNext/>
      </w:pPr>
      <w:r>
        <w:rPr>
          <w:noProof/>
        </w:rPr>
        <w:drawing>
          <wp:inline distT="0" distB="0" distL="0" distR="0" wp14:anchorId="1160C1AD" wp14:editId="46E81A7A">
            <wp:extent cx="3800104" cy="27019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04711" cy="2705185"/>
                    </a:xfrm>
                    <a:prstGeom prst="rect">
                      <a:avLst/>
                    </a:prstGeom>
                  </pic:spPr>
                </pic:pic>
              </a:graphicData>
            </a:graphic>
          </wp:inline>
        </w:drawing>
      </w:r>
    </w:p>
    <w:p w14:paraId="0061626E" w14:textId="52FBD22D" w:rsidR="0088723D" w:rsidRDefault="00332F52" w:rsidP="00332F52">
      <w:pPr>
        <w:pStyle w:val="Caption"/>
      </w:pPr>
      <w:r>
        <w:t xml:space="preserve">Image </w:t>
      </w:r>
      <w:r>
        <w:fldChar w:fldCharType="begin"/>
      </w:r>
      <w:r>
        <w:instrText xml:space="preserve"> SEQ Image \* ARABIC </w:instrText>
      </w:r>
      <w:r>
        <w:fldChar w:fldCharType="separate"/>
      </w:r>
      <w:r>
        <w:rPr>
          <w:noProof/>
        </w:rPr>
        <w:t>1</w:t>
      </w:r>
      <w:r>
        <w:fldChar w:fldCharType="end"/>
      </w:r>
      <w:r>
        <w:t>(</w:t>
      </w:r>
      <w:proofErr w:type="spellStart"/>
      <w:r w:rsidRPr="00CB58C4">
        <w:t>Maleki</w:t>
      </w:r>
      <w:proofErr w:type="spellEnd"/>
      <w:r w:rsidRPr="00CB58C4">
        <w:t xml:space="preserve">, S., Fu, C., </w:t>
      </w:r>
      <w:proofErr w:type="spellStart"/>
      <w:r w:rsidRPr="00CB58C4">
        <w:t>Banotra</w:t>
      </w:r>
      <w:proofErr w:type="spellEnd"/>
      <w:r w:rsidRPr="00CB58C4">
        <w:t xml:space="preserve">, A. and </w:t>
      </w:r>
      <w:proofErr w:type="spellStart"/>
      <w:r w:rsidRPr="00CB58C4">
        <w:t>Zong</w:t>
      </w:r>
      <w:proofErr w:type="spellEnd"/>
      <w:r w:rsidRPr="00CB58C4">
        <w:t>, Z., 2017)</w:t>
      </w:r>
    </w:p>
    <w:p w14:paraId="1643B348" w14:textId="77777777" w:rsidR="00A5309C" w:rsidRDefault="00A5309C">
      <w:r>
        <w:br w:type="page"/>
      </w:r>
    </w:p>
    <w:p w14:paraId="21BAE663" w14:textId="6457C594" w:rsidR="00332F52" w:rsidRDefault="00332F52" w:rsidP="00332F52">
      <w:r>
        <w:lastRenderedPageBreak/>
        <w:t>Implemented structure:</w:t>
      </w:r>
    </w:p>
    <w:p w14:paraId="2C17648D" w14:textId="01C698CA" w:rsidR="00332F52" w:rsidRPr="00332F52" w:rsidRDefault="00DE4746" w:rsidP="00332F52">
      <w:r>
        <w:rPr>
          <w:noProof/>
        </w:rPr>
        <w:drawing>
          <wp:inline distT="0" distB="0" distL="0" distR="0" wp14:anchorId="15A9204D" wp14:editId="514C9CB3">
            <wp:extent cx="5374902" cy="1816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1263" cy="1819075"/>
                    </a:xfrm>
                    <a:prstGeom prst="rect">
                      <a:avLst/>
                    </a:prstGeom>
                    <a:noFill/>
                    <a:ln>
                      <a:noFill/>
                    </a:ln>
                  </pic:spPr>
                </pic:pic>
              </a:graphicData>
            </a:graphic>
          </wp:inline>
        </w:drawing>
      </w:r>
    </w:p>
    <w:p w14:paraId="64AB5DA7" w14:textId="45A1F420" w:rsidR="0A17C7E9" w:rsidRDefault="0A17C7E9" w:rsidP="0003642A">
      <w:pPr>
        <w:pStyle w:val="Heading4"/>
      </w:pPr>
      <w:r w:rsidRPr="0A17C7E9">
        <w:t>Façade pattern</w:t>
      </w:r>
    </w:p>
    <w:p w14:paraId="3D93B111" w14:textId="642EC2CE" w:rsidR="00E57B8F" w:rsidRDefault="00A14E7D" w:rsidP="00E57B8F">
      <w:pPr>
        <w:rPr>
          <w:sz w:val="24"/>
          <w:szCs w:val="20"/>
        </w:rPr>
      </w:pPr>
      <w:r>
        <w:t xml:space="preserve">Façade is another pattern which had to be implemented to create </w:t>
      </w:r>
      <w:r w:rsidR="00E57B8F">
        <w:t>a simplified</w:t>
      </w:r>
      <w:r>
        <w:t xml:space="preserve"> </w:t>
      </w:r>
      <w:r w:rsidR="00E57B8F">
        <w:t>interface to the user. “</w:t>
      </w:r>
      <w:r w:rsidR="00E57B8F" w:rsidRPr="00E57B8F">
        <w:t xml:space="preserve">Typically </w:t>
      </w:r>
      <w:r w:rsidR="00C144A2" w:rsidRPr="00E57B8F">
        <w:t xml:space="preserve">this </w:t>
      </w:r>
      <w:proofErr w:type="gramStart"/>
      <w:r w:rsidR="00C144A2" w:rsidRPr="00E57B8F">
        <w:t>pattern</w:t>
      </w:r>
      <w:r w:rsidR="00E57B8F" w:rsidRPr="00E57B8F">
        <w:t xml:space="preserve">  is</w:t>
      </w:r>
      <w:proofErr w:type="gramEnd"/>
      <w:r w:rsidR="00E57B8F" w:rsidRPr="00E57B8F">
        <w:t xml:space="preserve">  used  to  either  hide  the  implementation  of  the  underlying  classes  it  is  presenting  an  interface  for,  or  to  simplify  the  underlying  implementation  of  something  that  may be complex. A facade may present a simple interface to </w:t>
      </w:r>
      <w:r w:rsidR="00C144A2" w:rsidRPr="00E57B8F">
        <w:t xml:space="preserve">the </w:t>
      </w:r>
      <w:proofErr w:type="gramStart"/>
      <w:r w:rsidR="00C144A2" w:rsidRPr="00E57B8F">
        <w:t>outside</w:t>
      </w:r>
      <w:r w:rsidR="00E57B8F" w:rsidRPr="00E57B8F">
        <w:t xml:space="preserve">  world</w:t>
      </w:r>
      <w:proofErr w:type="gramEnd"/>
      <w:r w:rsidR="00E57B8F" w:rsidRPr="00E57B8F">
        <w:t>,  but  under  the  hood  do  things  like  create  instances of books, manage transactions</w:t>
      </w:r>
      <w:r w:rsidR="00E57B8F">
        <w:t>”</w:t>
      </w:r>
      <w:r w:rsidR="00E57B8F" w:rsidRPr="00E57B8F">
        <w:rPr>
          <w:sz w:val="24"/>
          <w:szCs w:val="20"/>
        </w:rPr>
        <w:t xml:space="preserve"> </w:t>
      </w:r>
      <w:r w:rsidR="00E57B8F">
        <w:rPr>
          <w:sz w:val="24"/>
          <w:szCs w:val="20"/>
        </w:rPr>
        <w:t>(</w:t>
      </w:r>
      <w:proofErr w:type="spellStart"/>
      <w:r w:rsidR="00E57B8F" w:rsidRPr="00A14E7D">
        <w:rPr>
          <w:sz w:val="24"/>
          <w:szCs w:val="20"/>
        </w:rPr>
        <w:t>Maleki</w:t>
      </w:r>
      <w:proofErr w:type="spellEnd"/>
      <w:r w:rsidR="00E57B8F" w:rsidRPr="00A14E7D">
        <w:rPr>
          <w:sz w:val="24"/>
          <w:szCs w:val="20"/>
        </w:rPr>
        <w:t xml:space="preserve">, S., Fu, C., </w:t>
      </w:r>
      <w:proofErr w:type="spellStart"/>
      <w:r w:rsidR="00E57B8F" w:rsidRPr="00A14E7D">
        <w:rPr>
          <w:sz w:val="24"/>
          <w:szCs w:val="20"/>
        </w:rPr>
        <w:t>Banotra</w:t>
      </w:r>
      <w:proofErr w:type="spellEnd"/>
      <w:r w:rsidR="00E57B8F" w:rsidRPr="00A14E7D">
        <w:rPr>
          <w:sz w:val="24"/>
          <w:szCs w:val="20"/>
        </w:rPr>
        <w:t xml:space="preserve">, A. and </w:t>
      </w:r>
      <w:proofErr w:type="spellStart"/>
      <w:r w:rsidR="00E57B8F" w:rsidRPr="00A14E7D">
        <w:rPr>
          <w:sz w:val="24"/>
          <w:szCs w:val="20"/>
        </w:rPr>
        <w:t>Zong</w:t>
      </w:r>
      <w:proofErr w:type="spellEnd"/>
      <w:r w:rsidR="00E57B8F" w:rsidRPr="00A14E7D">
        <w:rPr>
          <w:sz w:val="24"/>
          <w:szCs w:val="20"/>
        </w:rPr>
        <w:t>, Z., 2017)</w:t>
      </w:r>
      <w:r w:rsidR="003E51D2">
        <w:rPr>
          <w:sz w:val="24"/>
          <w:szCs w:val="20"/>
        </w:rPr>
        <w:t>.</w:t>
      </w:r>
    </w:p>
    <w:p w14:paraId="3FB05474" w14:textId="77777777" w:rsidR="003E51D2" w:rsidRDefault="003E51D2" w:rsidP="00E57B8F"/>
    <w:p w14:paraId="0DA05E87" w14:textId="08F0F5C5" w:rsidR="0A17C7E9" w:rsidRDefault="003E51D2" w:rsidP="006D17A8">
      <w:r>
        <w:t>Example structure:</w:t>
      </w:r>
    </w:p>
    <w:p w14:paraId="2374B8A5" w14:textId="77777777" w:rsidR="003E51D2" w:rsidRDefault="003E51D2" w:rsidP="003E51D2">
      <w:pPr>
        <w:keepNext/>
      </w:pPr>
      <w:r>
        <w:rPr>
          <w:noProof/>
        </w:rPr>
        <w:drawing>
          <wp:inline distT="0" distB="0" distL="0" distR="0" wp14:anchorId="57CF8A1D" wp14:editId="03246BD4">
            <wp:extent cx="3359718" cy="2366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972"/>
                    <a:stretch/>
                  </pic:blipFill>
                  <pic:spPr bwMode="auto">
                    <a:xfrm>
                      <a:off x="0" y="0"/>
                      <a:ext cx="3361328" cy="2367779"/>
                    </a:xfrm>
                    <a:prstGeom prst="rect">
                      <a:avLst/>
                    </a:prstGeom>
                    <a:ln>
                      <a:noFill/>
                    </a:ln>
                    <a:extLst>
                      <a:ext uri="{53640926-AAD7-44D8-BBD7-CCE9431645EC}">
                        <a14:shadowObscured xmlns:a14="http://schemas.microsoft.com/office/drawing/2010/main"/>
                      </a:ext>
                    </a:extLst>
                  </pic:spPr>
                </pic:pic>
              </a:graphicData>
            </a:graphic>
          </wp:inline>
        </w:drawing>
      </w:r>
    </w:p>
    <w:p w14:paraId="76402B58" w14:textId="5A5255D8" w:rsidR="009F5BF7" w:rsidRDefault="003E51D2" w:rsidP="003E51D2">
      <w:pPr>
        <w:pStyle w:val="Caption"/>
      </w:pPr>
      <w:r>
        <w:t xml:space="preserve">Image </w:t>
      </w:r>
      <w:r>
        <w:fldChar w:fldCharType="begin"/>
      </w:r>
      <w:r>
        <w:instrText xml:space="preserve"> SEQ Image \* ARABIC </w:instrText>
      </w:r>
      <w:r>
        <w:fldChar w:fldCharType="separate"/>
      </w:r>
      <w:r w:rsidR="00332F52">
        <w:rPr>
          <w:noProof/>
        </w:rPr>
        <w:t>2</w:t>
      </w:r>
      <w:r>
        <w:fldChar w:fldCharType="end"/>
      </w:r>
      <w:r w:rsidRPr="00BC02B7">
        <w:t>(</w:t>
      </w:r>
      <w:proofErr w:type="spellStart"/>
      <w:r w:rsidRPr="00BC02B7">
        <w:t>Maleki</w:t>
      </w:r>
      <w:proofErr w:type="spellEnd"/>
      <w:r w:rsidRPr="00BC02B7">
        <w:t xml:space="preserve">, S., Fu, C., </w:t>
      </w:r>
      <w:proofErr w:type="spellStart"/>
      <w:r w:rsidRPr="00BC02B7">
        <w:t>Banotra</w:t>
      </w:r>
      <w:proofErr w:type="spellEnd"/>
      <w:r w:rsidRPr="00BC02B7">
        <w:t xml:space="preserve">, A. and </w:t>
      </w:r>
      <w:proofErr w:type="spellStart"/>
      <w:r w:rsidRPr="00BC02B7">
        <w:t>Zong</w:t>
      </w:r>
      <w:proofErr w:type="spellEnd"/>
      <w:r w:rsidRPr="00BC02B7">
        <w:t>, Z., 2017)</w:t>
      </w:r>
    </w:p>
    <w:p w14:paraId="4DADAE9F" w14:textId="39FFD869" w:rsidR="003E51D2" w:rsidRDefault="005D41DA" w:rsidP="003E51D2">
      <w:r>
        <w:rPr>
          <w:noProof/>
        </w:rPr>
        <w:lastRenderedPageBreak/>
        <w:drawing>
          <wp:anchor distT="0" distB="0" distL="114300" distR="114300" simplePos="0" relativeHeight="251655680" behindDoc="0" locked="0" layoutInCell="1" allowOverlap="1" wp14:anchorId="04DE5CD4" wp14:editId="27494D9A">
            <wp:simplePos x="0" y="0"/>
            <wp:positionH relativeFrom="column">
              <wp:posOffset>-771525</wp:posOffset>
            </wp:positionH>
            <wp:positionV relativeFrom="paragraph">
              <wp:posOffset>295275</wp:posOffset>
            </wp:positionV>
            <wp:extent cx="7439660" cy="37953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7439660" cy="3795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1D2">
        <w:t>Implemented structure:</w:t>
      </w:r>
    </w:p>
    <w:p w14:paraId="2BBCFCB2" w14:textId="1EC9AD08" w:rsidR="003E51D2" w:rsidRPr="003E51D2" w:rsidRDefault="003E51D2" w:rsidP="003E51D2"/>
    <w:p w14:paraId="44108B18" w14:textId="4782B500" w:rsidR="00197A37" w:rsidRDefault="00897D3B" w:rsidP="00897D3B">
      <w:pPr>
        <w:pStyle w:val="Heading4"/>
      </w:pPr>
      <w:r w:rsidRPr="0A17C7E9">
        <w:t>COMP3304 Coding Standard</w:t>
      </w:r>
      <w:r w:rsidR="00B92606" w:rsidRPr="00B92606">
        <w:rPr>
          <w:rFonts w:ascii="Calibri" w:eastAsia="Calibri" w:hAnsi="Calibri" w:cs="Calibri"/>
          <w:color w:val="000000" w:themeColor="text1"/>
          <w:sz w:val="24"/>
          <w:szCs w:val="24"/>
        </w:rPr>
        <w:t xml:space="preserve"> </w:t>
      </w:r>
      <w:r w:rsidR="00B92606">
        <w:rPr>
          <w:rFonts w:ascii="Calibri" w:eastAsia="Calibri" w:hAnsi="Calibri" w:cs="Calibri"/>
          <w:color w:val="000000" w:themeColor="text1"/>
          <w:sz w:val="24"/>
          <w:szCs w:val="24"/>
        </w:rPr>
        <w:t>(</w:t>
      </w:r>
      <w:r w:rsidR="00B92606" w:rsidRPr="00A14E7D">
        <w:rPr>
          <w:rFonts w:ascii="Calibri" w:eastAsia="Calibri" w:hAnsi="Calibri" w:cs="Calibri"/>
          <w:color w:val="000000" w:themeColor="text1"/>
          <w:sz w:val="24"/>
          <w:szCs w:val="24"/>
        </w:rPr>
        <w:t>Dr Price, M. 2020)</w:t>
      </w:r>
    </w:p>
    <w:p w14:paraId="0ED0F86B" w14:textId="40ADCAC0" w:rsidR="00973DBC" w:rsidRPr="00973DBC" w:rsidRDefault="00A4510A" w:rsidP="00973DBC">
      <w:r>
        <w:t xml:space="preserve">The coding standard rules were used to </w:t>
      </w:r>
      <w:r w:rsidR="007B544F">
        <w:t>make everything as clear as possible.</w:t>
      </w:r>
      <w:r w:rsidR="00470C82">
        <w:t xml:space="preserve"> </w:t>
      </w:r>
      <w:r w:rsidR="00B92606">
        <w:t>The following is just a brief description of what should be done.</w:t>
      </w:r>
    </w:p>
    <w:p w14:paraId="2A904107" w14:textId="77777777" w:rsidR="00462990" w:rsidRDefault="00462990">
      <w:r>
        <w:t>Fields were commented and described with ‘//’.</w:t>
      </w:r>
    </w:p>
    <w:p w14:paraId="7CAD0C5A" w14:textId="77777777" w:rsidR="00462990" w:rsidRDefault="00462990">
      <w:r>
        <w:t>Methods, properties, classes were marked with summary ‘///’</w:t>
      </w:r>
    </w:p>
    <w:p w14:paraId="0835360E" w14:textId="7C668DA6" w:rsidR="00462990" w:rsidRDefault="00462990">
      <w:r>
        <w:t xml:space="preserve">Name everything accordingly to code standard (for example _fields, </w:t>
      </w:r>
      <w:proofErr w:type="gramStart"/>
      <w:r>
        <w:t xml:space="preserve">variable,  </w:t>
      </w:r>
      <w:proofErr w:type="spellStart"/>
      <w:r>
        <w:t>anotherVariable</w:t>
      </w:r>
      <w:proofErr w:type="spellEnd"/>
      <w:proofErr w:type="gramEnd"/>
      <w:r>
        <w:t>, Method, Property).</w:t>
      </w:r>
      <w:r>
        <w:br w:type="page"/>
      </w:r>
    </w:p>
    <w:p w14:paraId="62EAE484" w14:textId="4F0EB61D" w:rsidR="00381DE0" w:rsidRDefault="00381DE0" w:rsidP="003567AD">
      <w:pPr>
        <w:pStyle w:val="Heading2"/>
        <w:rPr>
          <w:sz w:val="32"/>
          <w:szCs w:val="32"/>
        </w:rPr>
      </w:pPr>
      <w:bookmarkStart w:id="12" w:name="_Toc34349190"/>
      <w:r>
        <w:rPr>
          <w:sz w:val="32"/>
          <w:szCs w:val="32"/>
        </w:rPr>
        <w:lastRenderedPageBreak/>
        <w:t>References</w:t>
      </w:r>
      <w:bookmarkEnd w:id="12"/>
    </w:p>
    <w:p w14:paraId="3090B85D" w14:textId="24AA4F74" w:rsidR="00381DE0" w:rsidRPr="007D3D78" w:rsidRDefault="304D1BBA" w:rsidP="304D1BBA">
      <w:pPr>
        <w:rPr>
          <w:i/>
          <w:iCs/>
          <w:color w:val="AEAAAA" w:themeColor="background2" w:themeShade="BF"/>
        </w:rPr>
      </w:pPr>
      <w:r w:rsidRPr="304D1BBA">
        <w:rPr>
          <w:i/>
          <w:iCs/>
          <w:color w:val="AEAAAA" w:themeColor="background2" w:themeShade="BF"/>
        </w:rPr>
        <w:t>List your references here using the Harvard referencing style.</w:t>
      </w:r>
    </w:p>
    <w:p w14:paraId="61ADBE00" w14:textId="14C10EAC" w:rsidR="1C13879D" w:rsidRDefault="1C13879D" w:rsidP="1C13879D">
      <w:pPr>
        <w:rPr>
          <w:i/>
          <w:iCs/>
        </w:rPr>
      </w:pPr>
    </w:p>
    <w:p w14:paraId="1842D8FE" w14:textId="1CB1CD3D" w:rsidR="1C13879D" w:rsidRPr="00A14E7D" w:rsidRDefault="0A17C7E9" w:rsidP="1C13879D">
      <w:pPr>
        <w:rPr>
          <w:rFonts w:ascii="Calibri" w:eastAsia="Calibri" w:hAnsi="Calibri" w:cs="Calibri"/>
          <w:color w:val="000000" w:themeColor="text1"/>
          <w:sz w:val="24"/>
          <w:szCs w:val="24"/>
        </w:rPr>
      </w:pPr>
      <w:r w:rsidRPr="00A14E7D">
        <w:rPr>
          <w:rFonts w:ascii="Calibri" w:eastAsia="Calibri" w:hAnsi="Calibri" w:cs="Calibri"/>
          <w:color w:val="000000" w:themeColor="text1"/>
          <w:sz w:val="24"/>
          <w:szCs w:val="24"/>
        </w:rPr>
        <w:t xml:space="preserve">Dr Price, M. (2020). </w:t>
      </w:r>
      <w:r w:rsidRPr="00A14E7D">
        <w:rPr>
          <w:rFonts w:ascii="Calibri" w:eastAsia="Calibri" w:hAnsi="Calibri" w:cs="Calibri"/>
          <w:i/>
          <w:iCs/>
          <w:color w:val="000000" w:themeColor="text1"/>
          <w:sz w:val="24"/>
          <w:szCs w:val="24"/>
        </w:rPr>
        <w:t xml:space="preserve">COMP3304 Advanced </w:t>
      </w:r>
      <w:proofErr w:type="gramStart"/>
      <w:r w:rsidRPr="00A14E7D">
        <w:rPr>
          <w:rFonts w:ascii="Calibri" w:eastAsia="Calibri" w:hAnsi="Calibri" w:cs="Calibri"/>
          <w:i/>
          <w:iCs/>
          <w:color w:val="000000" w:themeColor="text1"/>
          <w:sz w:val="24"/>
          <w:szCs w:val="24"/>
        </w:rPr>
        <w:t>Object Oriented</w:t>
      </w:r>
      <w:proofErr w:type="gramEnd"/>
      <w:r w:rsidRPr="00A14E7D">
        <w:rPr>
          <w:rFonts w:ascii="Calibri" w:eastAsia="Calibri" w:hAnsi="Calibri" w:cs="Calibri"/>
          <w:i/>
          <w:iCs/>
          <w:color w:val="000000" w:themeColor="text1"/>
          <w:sz w:val="24"/>
          <w:szCs w:val="24"/>
        </w:rPr>
        <w:t xml:space="preserve"> </w:t>
      </w:r>
      <w:proofErr w:type="spellStart"/>
      <w:r w:rsidRPr="00A14E7D">
        <w:rPr>
          <w:rFonts w:ascii="Calibri" w:eastAsia="Calibri" w:hAnsi="Calibri" w:cs="Calibri"/>
          <w:i/>
          <w:iCs/>
          <w:color w:val="000000" w:themeColor="text1"/>
          <w:sz w:val="24"/>
          <w:szCs w:val="24"/>
        </w:rPr>
        <w:t>ProgrammingCoding</w:t>
      </w:r>
      <w:proofErr w:type="spellEnd"/>
      <w:r w:rsidRPr="00A14E7D">
        <w:rPr>
          <w:rFonts w:ascii="Calibri" w:eastAsia="Calibri" w:hAnsi="Calibri" w:cs="Calibri"/>
          <w:i/>
          <w:iCs/>
          <w:color w:val="000000" w:themeColor="text1"/>
          <w:sz w:val="24"/>
          <w:szCs w:val="24"/>
        </w:rPr>
        <w:t xml:space="preserve"> Standard</w:t>
      </w:r>
      <w:r w:rsidRPr="00A14E7D">
        <w:rPr>
          <w:rFonts w:ascii="Calibri" w:eastAsia="Calibri" w:hAnsi="Calibri" w:cs="Calibri"/>
          <w:color w:val="000000" w:themeColor="text1"/>
          <w:sz w:val="24"/>
          <w:szCs w:val="24"/>
        </w:rPr>
        <w:t>. [online] Worcesterbb.blackboard.com. Available at: https://worcesterbb.blackboard.com/webapps/blackboard/execute/content/file?cmd=view&amp;content_id=_1381841_1&amp;course_id=_34561_1&amp;mode=view#_1381841_1 [Accessed 24 Feb. 2020].</w:t>
      </w:r>
    </w:p>
    <w:p w14:paraId="07CE7ECF" w14:textId="2FEE0620" w:rsidR="00897D3B" w:rsidRPr="00A14E7D" w:rsidRDefault="00897D3B" w:rsidP="1C13879D">
      <w:pPr>
        <w:rPr>
          <w:sz w:val="24"/>
          <w:szCs w:val="20"/>
        </w:rPr>
      </w:pPr>
    </w:p>
    <w:p w14:paraId="0B409E63" w14:textId="62EDFF3C" w:rsidR="00897D3B" w:rsidRPr="00A14E7D" w:rsidRDefault="000B4D2A" w:rsidP="1C13879D">
      <w:pPr>
        <w:rPr>
          <w:sz w:val="24"/>
          <w:szCs w:val="20"/>
        </w:rPr>
      </w:pPr>
      <w:r w:rsidRPr="00A14E7D">
        <w:rPr>
          <w:sz w:val="24"/>
          <w:szCs w:val="20"/>
        </w:rPr>
        <w:t xml:space="preserve">Kumar Arora, G. (2016). SOLID Principles Succinctly. Morrisville: </w:t>
      </w:r>
      <w:proofErr w:type="spellStart"/>
      <w:r w:rsidRPr="00A14E7D">
        <w:rPr>
          <w:sz w:val="24"/>
          <w:szCs w:val="20"/>
        </w:rPr>
        <w:t>Syncfusion</w:t>
      </w:r>
      <w:proofErr w:type="spellEnd"/>
      <w:r w:rsidRPr="00A14E7D">
        <w:rPr>
          <w:sz w:val="24"/>
          <w:szCs w:val="20"/>
        </w:rPr>
        <w:t xml:space="preserve"> Inc., p.26</w:t>
      </w:r>
    </w:p>
    <w:p w14:paraId="5B7807C7" w14:textId="60A92AFA" w:rsidR="00A14E7D" w:rsidRPr="00A14E7D" w:rsidRDefault="00A14E7D" w:rsidP="1C13879D">
      <w:pPr>
        <w:rPr>
          <w:sz w:val="24"/>
          <w:szCs w:val="20"/>
        </w:rPr>
      </w:pPr>
    </w:p>
    <w:p w14:paraId="0C4E7B07" w14:textId="0057BFD9" w:rsidR="00A14E7D" w:rsidRPr="00A14E7D" w:rsidRDefault="00A14E7D" w:rsidP="00A14E7D">
      <w:pPr>
        <w:rPr>
          <w:sz w:val="24"/>
          <w:szCs w:val="20"/>
        </w:rPr>
      </w:pPr>
      <w:proofErr w:type="spellStart"/>
      <w:r w:rsidRPr="00A14E7D">
        <w:rPr>
          <w:sz w:val="24"/>
          <w:szCs w:val="20"/>
        </w:rPr>
        <w:t>Maleki</w:t>
      </w:r>
      <w:proofErr w:type="spellEnd"/>
      <w:r w:rsidRPr="00A14E7D">
        <w:rPr>
          <w:sz w:val="24"/>
          <w:szCs w:val="20"/>
        </w:rPr>
        <w:t xml:space="preserve">, S., Fu, C., </w:t>
      </w:r>
      <w:proofErr w:type="spellStart"/>
      <w:r w:rsidRPr="00A14E7D">
        <w:rPr>
          <w:sz w:val="24"/>
          <w:szCs w:val="20"/>
        </w:rPr>
        <w:t>Banotra</w:t>
      </w:r>
      <w:proofErr w:type="spellEnd"/>
      <w:r w:rsidRPr="00A14E7D">
        <w:rPr>
          <w:sz w:val="24"/>
          <w:szCs w:val="20"/>
        </w:rPr>
        <w:t xml:space="preserve">, A. and </w:t>
      </w:r>
      <w:proofErr w:type="spellStart"/>
      <w:r w:rsidRPr="00A14E7D">
        <w:rPr>
          <w:sz w:val="24"/>
          <w:szCs w:val="20"/>
        </w:rPr>
        <w:t>Zong</w:t>
      </w:r>
      <w:proofErr w:type="spellEnd"/>
      <w:r w:rsidRPr="00A14E7D">
        <w:rPr>
          <w:sz w:val="24"/>
          <w:szCs w:val="20"/>
        </w:rPr>
        <w:t xml:space="preserve">, Z., (2017). Understanding the impact of </w:t>
      </w:r>
      <w:proofErr w:type="gramStart"/>
      <w:r w:rsidRPr="00A14E7D">
        <w:rPr>
          <w:sz w:val="24"/>
          <w:szCs w:val="20"/>
        </w:rPr>
        <w:t>object oriented</w:t>
      </w:r>
      <w:proofErr w:type="gramEnd"/>
      <w:r w:rsidRPr="00A14E7D">
        <w:rPr>
          <w:sz w:val="24"/>
          <w:szCs w:val="20"/>
        </w:rPr>
        <w:t xml:space="preserve"> programming and design patterns on energy efficiency. In 2017 Eighth International Green and Sustainable Computing Conference (IGSC) (pp. 1-6). IEEE.</w:t>
      </w:r>
    </w:p>
    <w:p w14:paraId="2041ACD7" w14:textId="099D07EB" w:rsidR="000E6FD6" w:rsidRPr="00A14E7D" w:rsidRDefault="000E6FD6" w:rsidP="000550DF">
      <w:pPr>
        <w:rPr>
          <w:i/>
          <w:sz w:val="24"/>
          <w:szCs w:val="20"/>
        </w:rPr>
      </w:pPr>
    </w:p>
    <w:sectPr w:rsidR="000E6FD6" w:rsidRPr="00A14E7D" w:rsidSect="00DF168A">
      <w:headerReference w:type="default" r:id="rId35"/>
      <w:footerReference w:type="default" r:id="rId36"/>
      <w:pgSz w:w="12240" w:h="15840"/>
      <w:pgMar w:top="1440" w:right="1440" w:bottom="1276"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D3423" w14:textId="77777777" w:rsidR="00A5425B" w:rsidRDefault="00A5425B" w:rsidP="003A56B8">
      <w:r>
        <w:separator/>
      </w:r>
    </w:p>
  </w:endnote>
  <w:endnote w:type="continuationSeparator" w:id="0">
    <w:p w14:paraId="722E779F" w14:textId="77777777" w:rsidR="00A5425B" w:rsidRDefault="00A5425B" w:rsidP="003A5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671655"/>
      <w:docPartObj>
        <w:docPartGallery w:val="Page Numbers (Bottom of Page)"/>
        <w:docPartUnique/>
      </w:docPartObj>
    </w:sdtPr>
    <w:sdtEndPr>
      <w:rPr>
        <w:noProof/>
        <w:sz w:val="22"/>
        <w:szCs w:val="18"/>
      </w:rPr>
    </w:sdtEndPr>
    <w:sdtContent>
      <w:p w14:paraId="18FA8B29" w14:textId="08455E95" w:rsidR="00DF168A" w:rsidRPr="00DF168A" w:rsidRDefault="00DF168A">
        <w:pPr>
          <w:pStyle w:val="Footer"/>
          <w:jc w:val="right"/>
          <w:rPr>
            <w:sz w:val="22"/>
            <w:szCs w:val="18"/>
          </w:rPr>
        </w:pPr>
        <w:r w:rsidRPr="00DF168A">
          <w:rPr>
            <w:sz w:val="22"/>
            <w:szCs w:val="18"/>
          </w:rPr>
          <w:fldChar w:fldCharType="begin"/>
        </w:r>
        <w:r w:rsidRPr="00DF168A">
          <w:rPr>
            <w:sz w:val="22"/>
            <w:szCs w:val="18"/>
          </w:rPr>
          <w:instrText xml:space="preserve"> PAGE   \* MERGEFORMAT </w:instrText>
        </w:r>
        <w:r w:rsidRPr="00DF168A">
          <w:rPr>
            <w:sz w:val="22"/>
            <w:szCs w:val="18"/>
          </w:rPr>
          <w:fldChar w:fldCharType="separate"/>
        </w:r>
        <w:r w:rsidRPr="00DF168A">
          <w:rPr>
            <w:noProof/>
            <w:sz w:val="22"/>
            <w:szCs w:val="18"/>
          </w:rPr>
          <w:t>2</w:t>
        </w:r>
        <w:r w:rsidRPr="00DF168A">
          <w:rPr>
            <w:noProof/>
            <w:sz w:val="22"/>
            <w:szCs w:val="18"/>
          </w:rPr>
          <w:fldChar w:fldCharType="end"/>
        </w:r>
      </w:p>
    </w:sdtContent>
  </w:sdt>
  <w:p w14:paraId="7983AAA0" w14:textId="77777777" w:rsidR="00DF168A" w:rsidRDefault="00DF1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B06D5" w14:textId="77777777" w:rsidR="00A5425B" w:rsidRDefault="00A5425B" w:rsidP="003A56B8">
      <w:r>
        <w:separator/>
      </w:r>
    </w:p>
  </w:footnote>
  <w:footnote w:type="continuationSeparator" w:id="0">
    <w:p w14:paraId="0F9501AD" w14:textId="77777777" w:rsidR="00A5425B" w:rsidRDefault="00A5425B" w:rsidP="003A5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361E" w14:textId="12D07F07" w:rsidR="00777121" w:rsidRDefault="003A56B8">
    <w:pPr>
      <w:pStyle w:val="Header"/>
      <w:rPr>
        <w:sz w:val="24"/>
        <w:szCs w:val="24"/>
      </w:rPr>
    </w:pPr>
    <w:r>
      <w:rPr>
        <w:noProof/>
        <w:sz w:val="24"/>
        <w:szCs w:val="24"/>
        <w:lang w:eastAsia="en-GB"/>
      </w:rPr>
      <w:drawing>
        <wp:anchor distT="0" distB="0" distL="114300" distR="114300" simplePos="0" relativeHeight="251659264" behindDoc="1" locked="0" layoutInCell="1" allowOverlap="1" wp14:anchorId="08353620" wp14:editId="08353621">
          <wp:simplePos x="0" y="0"/>
          <wp:positionH relativeFrom="column">
            <wp:posOffset>4370070</wp:posOffset>
          </wp:positionH>
          <wp:positionV relativeFrom="paragraph">
            <wp:posOffset>-198120</wp:posOffset>
          </wp:positionV>
          <wp:extent cx="1604010" cy="518160"/>
          <wp:effectExtent l="19050" t="0" r="0" b="0"/>
          <wp:wrapTight wrapText="bothSides">
            <wp:wrapPolygon edited="0">
              <wp:start x="-257" y="0"/>
              <wp:lineTo x="-257" y="20647"/>
              <wp:lineTo x="21549" y="20647"/>
              <wp:lineTo x="21549" y="0"/>
              <wp:lineTo x="-257" y="0"/>
            </wp:wrapPolygon>
          </wp:wrapTight>
          <wp:docPr id="5" name="Picture 5" descr="http://www.wlep.co.uk/assets/University-of-Worces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lep.co.uk/assets/University-of-Worcester-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4010" cy="518160"/>
                  </a:xfrm>
                  <a:prstGeom prst="rect">
                    <a:avLst/>
                  </a:prstGeom>
                  <a:noFill/>
                  <a:ln>
                    <a:noFill/>
                  </a:ln>
                </pic:spPr>
              </pic:pic>
            </a:graphicData>
          </a:graphic>
        </wp:anchor>
      </w:drawing>
    </w:r>
    <w:r w:rsidRPr="003A56B8">
      <w:rPr>
        <w:sz w:val="24"/>
        <w:szCs w:val="24"/>
      </w:rPr>
      <w:t>COMP33</w:t>
    </w:r>
    <w:r w:rsidR="0061387E">
      <w:rPr>
        <w:sz w:val="24"/>
        <w:szCs w:val="24"/>
      </w:rPr>
      <w:t>04</w:t>
    </w:r>
    <w:r w:rsidRPr="003A56B8">
      <w:rPr>
        <w:sz w:val="24"/>
        <w:szCs w:val="24"/>
      </w:rPr>
      <w:t xml:space="preserve"> </w:t>
    </w:r>
    <w:r w:rsidR="0061387E">
      <w:rPr>
        <w:sz w:val="24"/>
        <w:szCs w:val="24"/>
      </w:rPr>
      <w:t xml:space="preserve">Advanced </w:t>
    </w:r>
    <w:proofErr w:type="gramStart"/>
    <w:r w:rsidRPr="003A56B8">
      <w:rPr>
        <w:sz w:val="24"/>
        <w:szCs w:val="24"/>
      </w:rPr>
      <w:t>Object Oriented</w:t>
    </w:r>
    <w:proofErr w:type="gramEnd"/>
    <w:r w:rsidRPr="003A56B8">
      <w:rPr>
        <w:sz w:val="24"/>
        <w:szCs w:val="24"/>
      </w:rPr>
      <w:t xml:space="preserve"> </w:t>
    </w:r>
    <w:r w:rsidR="00D3625E">
      <w:rPr>
        <w:sz w:val="24"/>
        <w:szCs w:val="24"/>
      </w:rPr>
      <w:t>Programming</w:t>
    </w:r>
    <w:r w:rsidRPr="003A56B8">
      <w:rPr>
        <w:sz w:val="24"/>
        <w:szCs w:val="24"/>
      </w:rPr>
      <w:t xml:space="preserve"> 2019</w:t>
    </w:r>
    <w:r w:rsidR="0061387E">
      <w:rPr>
        <w:sz w:val="24"/>
        <w:szCs w:val="24"/>
      </w:rPr>
      <w:t>-20</w:t>
    </w:r>
  </w:p>
  <w:p w14:paraId="0835361F" w14:textId="36212EB5" w:rsidR="003A56B8" w:rsidRPr="003A56B8" w:rsidRDefault="00777121">
    <w:pPr>
      <w:pStyle w:val="Header"/>
      <w:rPr>
        <w:sz w:val="24"/>
        <w:szCs w:val="24"/>
      </w:rPr>
    </w:pPr>
    <w:r>
      <w:rPr>
        <w:sz w:val="24"/>
        <w:szCs w:val="24"/>
      </w:rPr>
      <w:t>Assessment</w:t>
    </w:r>
    <w:r w:rsidR="00197A37">
      <w:rPr>
        <w:sz w:val="24"/>
        <w:szCs w:val="24"/>
      </w:rPr>
      <w:t>: first milestone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46FEE"/>
    <w:multiLevelType w:val="hybridMultilevel"/>
    <w:tmpl w:val="7990E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9E1D9E"/>
    <w:multiLevelType w:val="hybridMultilevel"/>
    <w:tmpl w:val="576A1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D189C"/>
    <w:multiLevelType w:val="hybridMultilevel"/>
    <w:tmpl w:val="600E6E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437194"/>
    <w:multiLevelType w:val="hybridMultilevel"/>
    <w:tmpl w:val="28BE4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957A7A"/>
    <w:multiLevelType w:val="hybridMultilevel"/>
    <w:tmpl w:val="CFDE0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3275FC"/>
    <w:multiLevelType w:val="hybridMultilevel"/>
    <w:tmpl w:val="1FFC4D5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0BD4494"/>
    <w:multiLevelType w:val="hybridMultilevel"/>
    <w:tmpl w:val="6AF262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570E7A"/>
    <w:multiLevelType w:val="multilevel"/>
    <w:tmpl w:val="DED0721E"/>
    <w:lvl w:ilvl="0">
      <w:start w:val="4"/>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465E442C"/>
    <w:multiLevelType w:val="hybridMultilevel"/>
    <w:tmpl w:val="E438F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D7600F"/>
    <w:multiLevelType w:val="multilevel"/>
    <w:tmpl w:val="0BA29A58"/>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ADD33F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4D3A5CBE"/>
    <w:multiLevelType w:val="hybridMultilevel"/>
    <w:tmpl w:val="C694A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457035"/>
    <w:multiLevelType w:val="hybridMultilevel"/>
    <w:tmpl w:val="C95086C8"/>
    <w:lvl w:ilvl="0" w:tplc="1B20F888">
      <w:start w:val="1"/>
      <w:numFmt w:val="bullet"/>
      <w:lvlText w:val=""/>
      <w:lvlJc w:val="left"/>
      <w:pPr>
        <w:ind w:left="720" w:hanging="360"/>
      </w:pPr>
      <w:rPr>
        <w:rFonts w:ascii="Symbol" w:hAnsi="Symbol" w:hint="default"/>
      </w:rPr>
    </w:lvl>
    <w:lvl w:ilvl="1" w:tplc="3398A67C">
      <w:start w:val="1"/>
      <w:numFmt w:val="bullet"/>
      <w:lvlText w:val="o"/>
      <w:lvlJc w:val="left"/>
      <w:pPr>
        <w:ind w:left="1440" w:hanging="360"/>
      </w:pPr>
      <w:rPr>
        <w:rFonts w:ascii="Courier New" w:hAnsi="Courier New" w:hint="default"/>
      </w:rPr>
    </w:lvl>
    <w:lvl w:ilvl="2" w:tplc="57C810D2">
      <w:start w:val="1"/>
      <w:numFmt w:val="bullet"/>
      <w:lvlText w:val=""/>
      <w:lvlJc w:val="left"/>
      <w:pPr>
        <w:ind w:left="2160" w:hanging="360"/>
      </w:pPr>
      <w:rPr>
        <w:rFonts w:ascii="Wingdings" w:hAnsi="Wingdings" w:hint="default"/>
      </w:rPr>
    </w:lvl>
    <w:lvl w:ilvl="3" w:tplc="BE6EF30A">
      <w:start w:val="1"/>
      <w:numFmt w:val="bullet"/>
      <w:lvlText w:val=""/>
      <w:lvlJc w:val="left"/>
      <w:pPr>
        <w:ind w:left="2880" w:hanging="360"/>
      </w:pPr>
      <w:rPr>
        <w:rFonts w:ascii="Symbol" w:hAnsi="Symbol" w:hint="default"/>
      </w:rPr>
    </w:lvl>
    <w:lvl w:ilvl="4" w:tplc="571086DC">
      <w:start w:val="1"/>
      <w:numFmt w:val="bullet"/>
      <w:lvlText w:val="o"/>
      <w:lvlJc w:val="left"/>
      <w:pPr>
        <w:ind w:left="3600" w:hanging="360"/>
      </w:pPr>
      <w:rPr>
        <w:rFonts w:ascii="Courier New" w:hAnsi="Courier New" w:hint="default"/>
      </w:rPr>
    </w:lvl>
    <w:lvl w:ilvl="5" w:tplc="4DBA30CE">
      <w:start w:val="1"/>
      <w:numFmt w:val="bullet"/>
      <w:lvlText w:val=""/>
      <w:lvlJc w:val="left"/>
      <w:pPr>
        <w:ind w:left="4320" w:hanging="360"/>
      </w:pPr>
      <w:rPr>
        <w:rFonts w:ascii="Wingdings" w:hAnsi="Wingdings" w:hint="default"/>
      </w:rPr>
    </w:lvl>
    <w:lvl w:ilvl="6" w:tplc="C4EC3EBC">
      <w:start w:val="1"/>
      <w:numFmt w:val="bullet"/>
      <w:lvlText w:val=""/>
      <w:lvlJc w:val="left"/>
      <w:pPr>
        <w:ind w:left="5040" w:hanging="360"/>
      </w:pPr>
      <w:rPr>
        <w:rFonts w:ascii="Symbol" w:hAnsi="Symbol" w:hint="default"/>
      </w:rPr>
    </w:lvl>
    <w:lvl w:ilvl="7" w:tplc="2E528B98">
      <w:start w:val="1"/>
      <w:numFmt w:val="bullet"/>
      <w:lvlText w:val="o"/>
      <w:lvlJc w:val="left"/>
      <w:pPr>
        <w:ind w:left="5760" w:hanging="360"/>
      </w:pPr>
      <w:rPr>
        <w:rFonts w:ascii="Courier New" w:hAnsi="Courier New" w:hint="default"/>
      </w:rPr>
    </w:lvl>
    <w:lvl w:ilvl="8" w:tplc="AE5207EE">
      <w:start w:val="1"/>
      <w:numFmt w:val="bullet"/>
      <w:lvlText w:val=""/>
      <w:lvlJc w:val="left"/>
      <w:pPr>
        <w:ind w:left="6480" w:hanging="360"/>
      </w:pPr>
      <w:rPr>
        <w:rFonts w:ascii="Wingdings" w:hAnsi="Wingdings" w:hint="default"/>
      </w:rPr>
    </w:lvl>
  </w:abstractNum>
  <w:abstractNum w:abstractNumId="13" w15:restartNumberingAfterBreak="0">
    <w:nsid w:val="558222E5"/>
    <w:multiLevelType w:val="hybridMultilevel"/>
    <w:tmpl w:val="8550EC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0E1A6A"/>
    <w:multiLevelType w:val="multilevel"/>
    <w:tmpl w:val="03EE14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747D3905"/>
    <w:multiLevelType w:val="hybridMultilevel"/>
    <w:tmpl w:val="61D48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FE0C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B90089"/>
    <w:multiLevelType w:val="hybridMultilevel"/>
    <w:tmpl w:val="4964D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0C48EF"/>
    <w:multiLevelType w:val="hybridMultilevel"/>
    <w:tmpl w:val="665408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5"/>
  </w:num>
  <w:num w:numId="3">
    <w:abstractNumId w:val="2"/>
  </w:num>
  <w:num w:numId="4">
    <w:abstractNumId w:val="0"/>
  </w:num>
  <w:num w:numId="5">
    <w:abstractNumId w:val="18"/>
  </w:num>
  <w:num w:numId="6">
    <w:abstractNumId w:val="6"/>
  </w:num>
  <w:num w:numId="7">
    <w:abstractNumId w:val="3"/>
  </w:num>
  <w:num w:numId="8">
    <w:abstractNumId w:val="13"/>
  </w:num>
  <w:num w:numId="9">
    <w:abstractNumId w:val="11"/>
  </w:num>
  <w:num w:numId="10">
    <w:abstractNumId w:val="8"/>
  </w:num>
  <w:num w:numId="11">
    <w:abstractNumId w:val="10"/>
  </w:num>
  <w:num w:numId="12">
    <w:abstractNumId w:val="7"/>
  </w:num>
  <w:num w:numId="13">
    <w:abstractNumId w:val="15"/>
  </w:num>
  <w:num w:numId="14">
    <w:abstractNumId w:val="14"/>
  </w:num>
  <w:num w:numId="15">
    <w:abstractNumId w:val="4"/>
  </w:num>
  <w:num w:numId="16">
    <w:abstractNumId w:val="17"/>
  </w:num>
  <w:num w:numId="17">
    <w:abstractNumId w:val="1"/>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0C75"/>
    <w:rsid w:val="00010CE2"/>
    <w:rsid w:val="00014763"/>
    <w:rsid w:val="0003208F"/>
    <w:rsid w:val="0003642A"/>
    <w:rsid w:val="000531D8"/>
    <w:rsid w:val="00053D29"/>
    <w:rsid w:val="000550DF"/>
    <w:rsid w:val="00056920"/>
    <w:rsid w:val="00065C65"/>
    <w:rsid w:val="000B4D2A"/>
    <w:rsid w:val="000C7117"/>
    <w:rsid w:val="000D2B90"/>
    <w:rsid w:val="000D76A1"/>
    <w:rsid w:val="000E21A0"/>
    <w:rsid w:val="000E6FD6"/>
    <w:rsid w:val="001058A2"/>
    <w:rsid w:val="00114BB7"/>
    <w:rsid w:val="00120000"/>
    <w:rsid w:val="001229D0"/>
    <w:rsid w:val="00131ED4"/>
    <w:rsid w:val="00134D7E"/>
    <w:rsid w:val="0015760C"/>
    <w:rsid w:val="0017022B"/>
    <w:rsid w:val="00172B67"/>
    <w:rsid w:val="00193FAD"/>
    <w:rsid w:val="00197A37"/>
    <w:rsid w:val="001A2255"/>
    <w:rsid w:val="001B7309"/>
    <w:rsid w:val="001C73B5"/>
    <w:rsid w:val="00212368"/>
    <w:rsid w:val="00263A06"/>
    <w:rsid w:val="0027626F"/>
    <w:rsid w:val="00276704"/>
    <w:rsid w:val="00277A86"/>
    <w:rsid w:val="00280EBD"/>
    <w:rsid w:val="00282A36"/>
    <w:rsid w:val="00283B3F"/>
    <w:rsid w:val="0028492A"/>
    <w:rsid w:val="0028497B"/>
    <w:rsid w:val="002A15E9"/>
    <w:rsid w:val="002A2842"/>
    <w:rsid w:val="002C1BF8"/>
    <w:rsid w:val="002C230B"/>
    <w:rsid w:val="002E65FF"/>
    <w:rsid w:val="00305FEE"/>
    <w:rsid w:val="00313DB0"/>
    <w:rsid w:val="00325CF5"/>
    <w:rsid w:val="00332F52"/>
    <w:rsid w:val="003567AD"/>
    <w:rsid w:val="003757FF"/>
    <w:rsid w:val="00381DE0"/>
    <w:rsid w:val="00382787"/>
    <w:rsid w:val="00394DFE"/>
    <w:rsid w:val="003A56B8"/>
    <w:rsid w:val="003B1092"/>
    <w:rsid w:val="003C2CAE"/>
    <w:rsid w:val="003E2753"/>
    <w:rsid w:val="003E51D2"/>
    <w:rsid w:val="00426804"/>
    <w:rsid w:val="004315DA"/>
    <w:rsid w:val="004355C3"/>
    <w:rsid w:val="0043571B"/>
    <w:rsid w:val="004360A0"/>
    <w:rsid w:val="00437BF6"/>
    <w:rsid w:val="00451825"/>
    <w:rsid w:val="00455B5D"/>
    <w:rsid w:val="00460262"/>
    <w:rsid w:val="00462990"/>
    <w:rsid w:val="004652D3"/>
    <w:rsid w:val="00470C82"/>
    <w:rsid w:val="0048377D"/>
    <w:rsid w:val="004A2D5F"/>
    <w:rsid w:val="004B1668"/>
    <w:rsid w:val="004D359A"/>
    <w:rsid w:val="004E0388"/>
    <w:rsid w:val="004E0B7E"/>
    <w:rsid w:val="004E748D"/>
    <w:rsid w:val="004F5372"/>
    <w:rsid w:val="00505E94"/>
    <w:rsid w:val="00525D17"/>
    <w:rsid w:val="00531C2A"/>
    <w:rsid w:val="00545532"/>
    <w:rsid w:val="0055400E"/>
    <w:rsid w:val="00577DEB"/>
    <w:rsid w:val="005A43DE"/>
    <w:rsid w:val="005B4BD4"/>
    <w:rsid w:val="005C4F3B"/>
    <w:rsid w:val="005D41DA"/>
    <w:rsid w:val="005F3328"/>
    <w:rsid w:val="006029BE"/>
    <w:rsid w:val="00604D1E"/>
    <w:rsid w:val="0061241B"/>
    <w:rsid w:val="0061387E"/>
    <w:rsid w:val="006247AE"/>
    <w:rsid w:val="00630B12"/>
    <w:rsid w:val="00646FF5"/>
    <w:rsid w:val="006471D0"/>
    <w:rsid w:val="0064766D"/>
    <w:rsid w:val="00665F20"/>
    <w:rsid w:val="006863BF"/>
    <w:rsid w:val="00697982"/>
    <w:rsid w:val="006A3559"/>
    <w:rsid w:val="006A7B84"/>
    <w:rsid w:val="006D17A8"/>
    <w:rsid w:val="006E76CF"/>
    <w:rsid w:val="006F28FA"/>
    <w:rsid w:val="007020AD"/>
    <w:rsid w:val="00740A19"/>
    <w:rsid w:val="00740F95"/>
    <w:rsid w:val="007427CD"/>
    <w:rsid w:val="00751784"/>
    <w:rsid w:val="00753C3E"/>
    <w:rsid w:val="00757EE9"/>
    <w:rsid w:val="0076121B"/>
    <w:rsid w:val="00777121"/>
    <w:rsid w:val="00797905"/>
    <w:rsid w:val="007A2C8C"/>
    <w:rsid w:val="007B544F"/>
    <w:rsid w:val="007C2F2A"/>
    <w:rsid w:val="007D3D78"/>
    <w:rsid w:val="007E48E0"/>
    <w:rsid w:val="007F2529"/>
    <w:rsid w:val="007F27DD"/>
    <w:rsid w:val="007F2E99"/>
    <w:rsid w:val="00805FBE"/>
    <w:rsid w:val="008064BD"/>
    <w:rsid w:val="008330F4"/>
    <w:rsid w:val="00845197"/>
    <w:rsid w:val="0085474A"/>
    <w:rsid w:val="00871133"/>
    <w:rsid w:val="00875E07"/>
    <w:rsid w:val="008777FC"/>
    <w:rsid w:val="00877D64"/>
    <w:rsid w:val="00885226"/>
    <w:rsid w:val="00885695"/>
    <w:rsid w:val="00885981"/>
    <w:rsid w:val="0088723D"/>
    <w:rsid w:val="00897D3B"/>
    <w:rsid w:val="008B0814"/>
    <w:rsid w:val="008C2B60"/>
    <w:rsid w:val="008D2202"/>
    <w:rsid w:val="008E39F8"/>
    <w:rsid w:val="008E7111"/>
    <w:rsid w:val="00903E15"/>
    <w:rsid w:val="00911399"/>
    <w:rsid w:val="00920A65"/>
    <w:rsid w:val="00942BA1"/>
    <w:rsid w:val="00955444"/>
    <w:rsid w:val="00973DBC"/>
    <w:rsid w:val="0098076F"/>
    <w:rsid w:val="009B751F"/>
    <w:rsid w:val="009C1541"/>
    <w:rsid w:val="009C5BE5"/>
    <w:rsid w:val="009D1332"/>
    <w:rsid w:val="009D6BF7"/>
    <w:rsid w:val="009E1285"/>
    <w:rsid w:val="009F5BF7"/>
    <w:rsid w:val="009F72D1"/>
    <w:rsid w:val="00A13936"/>
    <w:rsid w:val="00A14E7D"/>
    <w:rsid w:val="00A221C5"/>
    <w:rsid w:val="00A22F9E"/>
    <w:rsid w:val="00A3294B"/>
    <w:rsid w:val="00A44DE5"/>
    <w:rsid w:val="00A4510A"/>
    <w:rsid w:val="00A5309C"/>
    <w:rsid w:val="00A5425B"/>
    <w:rsid w:val="00A60C75"/>
    <w:rsid w:val="00A65459"/>
    <w:rsid w:val="00A66B03"/>
    <w:rsid w:val="00A71C5D"/>
    <w:rsid w:val="00A77F3B"/>
    <w:rsid w:val="00A829FE"/>
    <w:rsid w:val="00A83CCB"/>
    <w:rsid w:val="00AA5186"/>
    <w:rsid w:val="00AB3AFA"/>
    <w:rsid w:val="00AC0905"/>
    <w:rsid w:val="00AC512C"/>
    <w:rsid w:val="00AD0AA7"/>
    <w:rsid w:val="00AD3D61"/>
    <w:rsid w:val="00AE08EF"/>
    <w:rsid w:val="00AE5B7D"/>
    <w:rsid w:val="00AF577B"/>
    <w:rsid w:val="00AF6111"/>
    <w:rsid w:val="00B119C3"/>
    <w:rsid w:val="00B246C3"/>
    <w:rsid w:val="00B2619B"/>
    <w:rsid w:val="00B40741"/>
    <w:rsid w:val="00B53880"/>
    <w:rsid w:val="00B562F7"/>
    <w:rsid w:val="00B7376C"/>
    <w:rsid w:val="00B752D7"/>
    <w:rsid w:val="00B907B5"/>
    <w:rsid w:val="00B9146E"/>
    <w:rsid w:val="00B92606"/>
    <w:rsid w:val="00BB66DE"/>
    <w:rsid w:val="00BC43BE"/>
    <w:rsid w:val="00BC4EF1"/>
    <w:rsid w:val="00BD5162"/>
    <w:rsid w:val="00BF3FA4"/>
    <w:rsid w:val="00C115EA"/>
    <w:rsid w:val="00C144A2"/>
    <w:rsid w:val="00C14DBD"/>
    <w:rsid w:val="00C23387"/>
    <w:rsid w:val="00C2513A"/>
    <w:rsid w:val="00C26FF0"/>
    <w:rsid w:val="00C40583"/>
    <w:rsid w:val="00C55555"/>
    <w:rsid w:val="00C60D49"/>
    <w:rsid w:val="00C67089"/>
    <w:rsid w:val="00C70244"/>
    <w:rsid w:val="00C8033F"/>
    <w:rsid w:val="00C816CF"/>
    <w:rsid w:val="00C9724C"/>
    <w:rsid w:val="00CB5509"/>
    <w:rsid w:val="00CB5E4F"/>
    <w:rsid w:val="00CC02C8"/>
    <w:rsid w:val="00CC3519"/>
    <w:rsid w:val="00CC571A"/>
    <w:rsid w:val="00CC582A"/>
    <w:rsid w:val="00CD3AAE"/>
    <w:rsid w:val="00CD3FBA"/>
    <w:rsid w:val="00D01041"/>
    <w:rsid w:val="00D06EFE"/>
    <w:rsid w:val="00D10E1B"/>
    <w:rsid w:val="00D304B9"/>
    <w:rsid w:val="00D3625E"/>
    <w:rsid w:val="00D44FF5"/>
    <w:rsid w:val="00D618C9"/>
    <w:rsid w:val="00D64896"/>
    <w:rsid w:val="00D70787"/>
    <w:rsid w:val="00D76834"/>
    <w:rsid w:val="00D8110D"/>
    <w:rsid w:val="00D8289F"/>
    <w:rsid w:val="00D84CA7"/>
    <w:rsid w:val="00D90D49"/>
    <w:rsid w:val="00D90F73"/>
    <w:rsid w:val="00DC47F4"/>
    <w:rsid w:val="00DE4746"/>
    <w:rsid w:val="00DF168A"/>
    <w:rsid w:val="00E300FE"/>
    <w:rsid w:val="00E5323B"/>
    <w:rsid w:val="00E56232"/>
    <w:rsid w:val="00E57B8F"/>
    <w:rsid w:val="00E6295B"/>
    <w:rsid w:val="00E805FC"/>
    <w:rsid w:val="00E90C0C"/>
    <w:rsid w:val="00EA39A8"/>
    <w:rsid w:val="00EB560E"/>
    <w:rsid w:val="00EC3335"/>
    <w:rsid w:val="00ED05F8"/>
    <w:rsid w:val="00ED1562"/>
    <w:rsid w:val="00ED16A8"/>
    <w:rsid w:val="00ED26EC"/>
    <w:rsid w:val="00ED6C23"/>
    <w:rsid w:val="00EE6D35"/>
    <w:rsid w:val="00EF353B"/>
    <w:rsid w:val="00F011D8"/>
    <w:rsid w:val="00F02122"/>
    <w:rsid w:val="00F07A4E"/>
    <w:rsid w:val="00F22DD3"/>
    <w:rsid w:val="00F431CD"/>
    <w:rsid w:val="00F562ED"/>
    <w:rsid w:val="00F67A96"/>
    <w:rsid w:val="00FC31FB"/>
    <w:rsid w:val="00FF45BD"/>
    <w:rsid w:val="0A17C7E9"/>
    <w:rsid w:val="1C13879D"/>
    <w:rsid w:val="304D1BB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35F3"/>
  <w15:docId w15:val="{4CE94513-D270-4CD9-A0B5-BCA0F61E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AFA"/>
    <w:rPr>
      <w:sz w:val="28"/>
      <w:lang w:val="en-GB"/>
    </w:rPr>
  </w:style>
  <w:style w:type="paragraph" w:styleId="Heading1">
    <w:name w:val="heading 1"/>
    <w:basedOn w:val="Normal"/>
    <w:next w:val="Normal"/>
    <w:link w:val="Heading1Char"/>
    <w:uiPriority w:val="9"/>
    <w:qFormat/>
    <w:rsid w:val="007F252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252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3AFA"/>
    <w:pPr>
      <w:keepNext/>
      <w:keepLines/>
      <w:spacing w:before="4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AB3AFA"/>
    <w:pPr>
      <w:keepNext/>
      <w:keepLines/>
      <w:spacing w:before="40"/>
      <w:outlineLvl w:val="3"/>
    </w:pPr>
    <w:rPr>
      <w:rFonts w:asciiTheme="majorHAnsi" w:eastAsiaTheme="majorEastAsia" w:hAnsiTheme="majorHAnsi" w:cstheme="majorBidi"/>
      <w:iCs/>
      <w:color w:val="2E74B5" w:themeColor="accent1" w:themeShade="BF"/>
    </w:rPr>
  </w:style>
  <w:style w:type="paragraph" w:styleId="Heading5">
    <w:name w:val="heading 5"/>
    <w:basedOn w:val="Normal"/>
    <w:next w:val="Normal"/>
    <w:link w:val="Heading5Char"/>
    <w:uiPriority w:val="9"/>
    <w:unhideWhenUsed/>
    <w:qFormat/>
    <w:rsid w:val="007F252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F252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F252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F252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F252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5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25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3AFA"/>
    <w:rPr>
      <w:rFonts w:asciiTheme="majorHAnsi" w:eastAsiaTheme="majorEastAsia" w:hAnsiTheme="majorHAnsi" w:cstheme="majorBidi"/>
      <w:color w:val="1F4D78" w:themeColor="accent1" w:themeShade="7F"/>
      <w:sz w:val="32"/>
      <w:szCs w:val="24"/>
      <w:lang w:val="en-GB"/>
    </w:rPr>
  </w:style>
  <w:style w:type="character" w:customStyle="1" w:styleId="Heading4Char">
    <w:name w:val="Heading 4 Char"/>
    <w:basedOn w:val="DefaultParagraphFont"/>
    <w:link w:val="Heading4"/>
    <w:uiPriority w:val="9"/>
    <w:rsid w:val="00AB3AFA"/>
    <w:rPr>
      <w:rFonts w:asciiTheme="majorHAnsi" w:eastAsiaTheme="majorEastAsia" w:hAnsiTheme="majorHAnsi" w:cstheme="majorBidi"/>
      <w:iCs/>
      <w:color w:val="2E74B5" w:themeColor="accent1" w:themeShade="BF"/>
      <w:sz w:val="28"/>
      <w:lang w:val="en-GB"/>
    </w:rPr>
  </w:style>
  <w:style w:type="character" w:customStyle="1" w:styleId="Heading5Char">
    <w:name w:val="Heading 5 Char"/>
    <w:basedOn w:val="DefaultParagraphFont"/>
    <w:link w:val="Heading5"/>
    <w:uiPriority w:val="9"/>
    <w:rsid w:val="007F252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252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F252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7F25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F252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F25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5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2529"/>
    <w:rPr>
      <w:rFonts w:eastAsiaTheme="minorEastAsia"/>
      <w:color w:val="5A5A5A" w:themeColor="text1" w:themeTint="A5"/>
      <w:spacing w:val="15"/>
    </w:rPr>
  </w:style>
  <w:style w:type="character" w:styleId="SubtleEmphasis">
    <w:name w:val="Subtle Emphasis"/>
    <w:basedOn w:val="DefaultParagraphFont"/>
    <w:uiPriority w:val="19"/>
    <w:qFormat/>
    <w:rsid w:val="007F2529"/>
    <w:rPr>
      <w:i/>
      <w:iCs/>
      <w:color w:val="404040" w:themeColor="text1" w:themeTint="BF"/>
    </w:rPr>
  </w:style>
  <w:style w:type="character" w:styleId="Emphasis">
    <w:name w:val="Emphasis"/>
    <w:basedOn w:val="DefaultParagraphFont"/>
    <w:uiPriority w:val="20"/>
    <w:qFormat/>
    <w:rsid w:val="007F2529"/>
    <w:rPr>
      <w:i/>
      <w:iCs/>
    </w:rPr>
  </w:style>
  <w:style w:type="character" w:styleId="IntenseEmphasis">
    <w:name w:val="Intense Emphasis"/>
    <w:basedOn w:val="DefaultParagraphFont"/>
    <w:uiPriority w:val="21"/>
    <w:qFormat/>
    <w:rsid w:val="007F2529"/>
    <w:rPr>
      <w:i/>
      <w:iCs/>
      <w:color w:val="5B9BD5" w:themeColor="accent1"/>
    </w:rPr>
  </w:style>
  <w:style w:type="character" w:styleId="Strong">
    <w:name w:val="Strong"/>
    <w:basedOn w:val="DefaultParagraphFont"/>
    <w:uiPriority w:val="22"/>
    <w:qFormat/>
    <w:rsid w:val="007F2529"/>
    <w:rPr>
      <w:b/>
      <w:bCs/>
    </w:rPr>
  </w:style>
  <w:style w:type="paragraph" w:styleId="Quote">
    <w:name w:val="Quote"/>
    <w:basedOn w:val="Normal"/>
    <w:next w:val="Normal"/>
    <w:link w:val="QuoteChar"/>
    <w:uiPriority w:val="29"/>
    <w:qFormat/>
    <w:rsid w:val="007F252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F2529"/>
    <w:rPr>
      <w:i/>
      <w:iCs/>
      <w:color w:val="404040" w:themeColor="text1" w:themeTint="BF"/>
    </w:rPr>
  </w:style>
  <w:style w:type="paragraph" w:styleId="IntenseQuote">
    <w:name w:val="Intense Quote"/>
    <w:basedOn w:val="Normal"/>
    <w:next w:val="Normal"/>
    <w:link w:val="IntenseQuoteChar"/>
    <w:uiPriority w:val="30"/>
    <w:qFormat/>
    <w:rsid w:val="007F252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F2529"/>
    <w:rPr>
      <w:i/>
      <w:iCs/>
      <w:color w:val="5B9BD5" w:themeColor="accent1"/>
    </w:rPr>
  </w:style>
  <w:style w:type="character" w:styleId="SubtleReference">
    <w:name w:val="Subtle Reference"/>
    <w:basedOn w:val="DefaultParagraphFont"/>
    <w:uiPriority w:val="31"/>
    <w:qFormat/>
    <w:rsid w:val="007F2529"/>
    <w:rPr>
      <w:smallCaps/>
      <w:color w:val="5A5A5A" w:themeColor="text1" w:themeTint="A5"/>
    </w:rPr>
  </w:style>
  <w:style w:type="character" w:styleId="IntenseReference">
    <w:name w:val="Intense Reference"/>
    <w:basedOn w:val="DefaultParagraphFont"/>
    <w:uiPriority w:val="32"/>
    <w:qFormat/>
    <w:rsid w:val="007F2529"/>
    <w:rPr>
      <w:b/>
      <w:bCs/>
      <w:smallCaps/>
      <w:color w:val="5B9BD5" w:themeColor="accent1"/>
      <w:spacing w:val="5"/>
    </w:rPr>
  </w:style>
  <w:style w:type="character" w:styleId="BookTitle">
    <w:name w:val="Book Title"/>
    <w:basedOn w:val="DefaultParagraphFont"/>
    <w:uiPriority w:val="33"/>
    <w:qFormat/>
    <w:rsid w:val="007F2529"/>
    <w:rPr>
      <w:b/>
      <w:bCs/>
      <w:i/>
      <w:iCs/>
      <w:spacing w:val="5"/>
    </w:rPr>
  </w:style>
  <w:style w:type="paragraph" w:styleId="ListParagraph">
    <w:name w:val="List Paragraph"/>
    <w:basedOn w:val="Normal"/>
    <w:uiPriority w:val="34"/>
    <w:qFormat/>
    <w:rsid w:val="007F2529"/>
    <w:pPr>
      <w:ind w:left="720"/>
      <w:contextualSpacing/>
    </w:pPr>
  </w:style>
  <w:style w:type="character" w:styleId="Hyperlink">
    <w:name w:val="Hyperlink"/>
    <w:basedOn w:val="DefaultParagraphFont"/>
    <w:uiPriority w:val="99"/>
    <w:unhideWhenUsed/>
    <w:rsid w:val="007F2529"/>
    <w:rPr>
      <w:color w:val="0563C1" w:themeColor="hyperlink"/>
      <w:u w:val="single"/>
    </w:rPr>
  </w:style>
  <w:style w:type="character" w:styleId="FollowedHyperlink">
    <w:name w:val="FollowedHyperlink"/>
    <w:basedOn w:val="DefaultParagraphFont"/>
    <w:uiPriority w:val="99"/>
    <w:unhideWhenUsed/>
    <w:rsid w:val="007F2529"/>
    <w:rPr>
      <w:color w:val="954F72" w:themeColor="followedHyperlink"/>
      <w:u w:val="single"/>
    </w:rPr>
  </w:style>
  <w:style w:type="paragraph" w:styleId="Caption">
    <w:name w:val="caption"/>
    <w:basedOn w:val="Normal"/>
    <w:next w:val="Normal"/>
    <w:uiPriority w:val="35"/>
    <w:unhideWhenUsed/>
    <w:qFormat/>
    <w:rsid w:val="007F2529"/>
    <w:pPr>
      <w:spacing w:after="200"/>
    </w:pPr>
    <w:rPr>
      <w:i/>
      <w:iCs/>
      <w:color w:val="44546A" w:themeColor="text2"/>
      <w:sz w:val="18"/>
      <w:szCs w:val="18"/>
    </w:rPr>
  </w:style>
  <w:style w:type="table" w:styleId="TableGrid">
    <w:name w:val="Table Grid"/>
    <w:basedOn w:val="TableNormal"/>
    <w:uiPriority w:val="39"/>
    <w:rsid w:val="005F3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56B8"/>
    <w:pPr>
      <w:tabs>
        <w:tab w:val="center" w:pos="4513"/>
        <w:tab w:val="right" w:pos="9026"/>
      </w:tabs>
    </w:pPr>
  </w:style>
  <w:style w:type="character" w:customStyle="1" w:styleId="HeaderChar">
    <w:name w:val="Header Char"/>
    <w:basedOn w:val="DefaultParagraphFont"/>
    <w:link w:val="Header"/>
    <w:uiPriority w:val="99"/>
    <w:rsid w:val="003A56B8"/>
    <w:rPr>
      <w:lang w:val="en-GB"/>
    </w:rPr>
  </w:style>
  <w:style w:type="paragraph" w:styleId="Footer">
    <w:name w:val="footer"/>
    <w:basedOn w:val="Normal"/>
    <w:link w:val="FooterChar"/>
    <w:uiPriority w:val="99"/>
    <w:unhideWhenUsed/>
    <w:rsid w:val="003A56B8"/>
    <w:pPr>
      <w:tabs>
        <w:tab w:val="center" w:pos="4513"/>
        <w:tab w:val="right" w:pos="9026"/>
      </w:tabs>
    </w:pPr>
  </w:style>
  <w:style w:type="character" w:customStyle="1" w:styleId="FooterChar">
    <w:name w:val="Footer Char"/>
    <w:basedOn w:val="DefaultParagraphFont"/>
    <w:link w:val="Footer"/>
    <w:uiPriority w:val="99"/>
    <w:rsid w:val="003A56B8"/>
    <w:rPr>
      <w:lang w:val="en-GB"/>
    </w:rPr>
  </w:style>
  <w:style w:type="table" w:styleId="GridTable4-Accent1">
    <w:name w:val="Grid Table 4 Accent 1"/>
    <w:basedOn w:val="TableNormal"/>
    <w:uiPriority w:val="49"/>
    <w:rsid w:val="00277A8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0D76A1"/>
    <w:pPr>
      <w:spacing w:line="259" w:lineRule="auto"/>
      <w:outlineLvl w:val="9"/>
    </w:pPr>
    <w:rPr>
      <w:lang w:val="en-US"/>
    </w:rPr>
  </w:style>
  <w:style w:type="paragraph" w:styleId="TOC1">
    <w:name w:val="toc 1"/>
    <w:basedOn w:val="Normal"/>
    <w:next w:val="Normal"/>
    <w:autoRedefine/>
    <w:uiPriority w:val="39"/>
    <w:unhideWhenUsed/>
    <w:rsid w:val="003567AD"/>
    <w:pPr>
      <w:tabs>
        <w:tab w:val="right" w:leader="dot" w:pos="9350"/>
      </w:tabs>
      <w:spacing w:after="100"/>
    </w:pPr>
  </w:style>
  <w:style w:type="paragraph" w:styleId="TOC2">
    <w:name w:val="toc 2"/>
    <w:basedOn w:val="Normal"/>
    <w:next w:val="Normal"/>
    <w:autoRedefine/>
    <w:uiPriority w:val="39"/>
    <w:unhideWhenUsed/>
    <w:rsid w:val="000D76A1"/>
    <w:pPr>
      <w:spacing w:after="100"/>
      <w:ind w:left="280"/>
    </w:pPr>
  </w:style>
  <w:style w:type="paragraph" w:styleId="TOC3">
    <w:name w:val="toc 3"/>
    <w:basedOn w:val="Normal"/>
    <w:next w:val="Normal"/>
    <w:autoRedefine/>
    <w:uiPriority w:val="39"/>
    <w:unhideWhenUsed/>
    <w:rsid w:val="000D76A1"/>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7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m1\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87A21AECE39442A832278C362B57E5" ma:contentTypeVersion="13" ma:contentTypeDescription="Create a new document." ma:contentTypeScope="" ma:versionID="2e956f1ff36bd367b5bf7a7a8b278e71">
  <xsd:schema xmlns:xsd="http://www.w3.org/2001/XMLSchema" xmlns:xs="http://www.w3.org/2001/XMLSchema" xmlns:p="http://schemas.microsoft.com/office/2006/metadata/properties" xmlns:ns3="839edc2b-7b6d-4605-a0ec-8ac64f589490" xmlns:ns4="119d464a-b0b7-4f47-b164-63b95b5d123d" targetNamespace="http://schemas.microsoft.com/office/2006/metadata/properties" ma:root="true" ma:fieldsID="02699695b2135392289b6a65a81d57f4" ns3:_="" ns4:_="">
    <xsd:import namespace="839edc2b-7b6d-4605-a0ec-8ac64f589490"/>
    <xsd:import namespace="119d464a-b0b7-4f47-b164-63b95b5d12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edc2b-7b6d-4605-a0ec-8ac64f58949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9d464a-b0b7-4f47-b164-63b95b5d12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DBAE29E-0738-4172-8232-A6440A60C6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9B0612-A3EA-40F8-B0D2-EB8FFEFF2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9edc2b-7b6d-4605-a0ec-8ac64f589490"/>
    <ds:schemaRef ds:uri="119d464a-b0b7-4f47-b164-63b95b5d1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086491-3159-4106-BFCC-B798B00AF15D}">
  <ds:schemaRefs>
    <ds:schemaRef ds:uri="http://schemas.microsoft.com/sharepoint/v3/contenttype/forms"/>
  </ds:schemaRefs>
</ds:datastoreItem>
</file>

<file path=customXml/itemProps4.xml><?xml version="1.0" encoding="utf-8"?>
<ds:datastoreItem xmlns:ds="http://schemas.openxmlformats.org/officeDocument/2006/customXml" ds:itemID="{44CA4B1D-A760-4AB1-9314-A51BC339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14</TotalTime>
  <Pages>11</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Price</dc:creator>
  <cp:keywords/>
  <dc:description/>
  <cp:lastModifiedBy>Ignas TheBest</cp:lastModifiedBy>
  <cp:revision>2</cp:revision>
  <dcterms:created xsi:type="dcterms:W3CDTF">2020-03-06T01:20:00Z</dcterms:created>
  <dcterms:modified xsi:type="dcterms:W3CDTF">2020-03-06T01:20:00Z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y fmtid="{D5CDD505-2E9C-101B-9397-08002B2CF9AE}" pid="3" name="ContentTypeId">
    <vt:lpwstr>0x010100BA87A21AECE39442A832278C362B57E5</vt:lpwstr>
  </property>
</Properties>
</file>